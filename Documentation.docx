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9B59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64151BEE" wp14:editId="43BC514E">
            <wp:extent cx="5764447" cy="244792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91356" cy="2501818"/>
                    </a:xfrm>
                    <a:prstGeom prst="rect">
                      <a:avLst/>
                    </a:prstGeom>
                    <a:noFill/>
                    <a:ln w="254000" cap="rnd">
                      <a:noFill/>
                    </a:ln>
                    <a:effectLst/>
                  </pic:spPr>
                </pic:pic>
              </a:graphicData>
            </a:graphic>
          </wp:inline>
        </w:drawing>
      </w:r>
    </w:p>
    <w:bookmarkEnd w:id="0"/>
    <w:bookmarkEnd w:id="1"/>
    <w:bookmarkEnd w:id="2"/>
    <w:bookmarkEnd w:id="3"/>
    <w:bookmarkEnd w:id="4"/>
    <w:p w14:paraId="1ED86296" w14:textId="77777777" w:rsidR="00C6554A" w:rsidRPr="00AA2D3F" w:rsidRDefault="005165A7" w:rsidP="005165A7">
      <w:pPr>
        <w:pStyle w:val="Title"/>
        <w:rPr>
          <w:sz w:val="96"/>
        </w:rPr>
      </w:pPr>
      <w:r w:rsidRPr="00AA2D3F">
        <w:rPr>
          <w:sz w:val="96"/>
        </w:rPr>
        <w:t>Graph Theory</w:t>
      </w:r>
    </w:p>
    <w:p w14:paraId="6E4ACA37" w14:textId="08882319" w:rsidR="005165A7" w:rsidRPr="00AA2D3F" w:rsidRDefault="00AA2D3F" w:rsidP="005165A7">
      <w:pPr>
        <w:pStyle w:val="Title"/>
        <w:rPr>
          <w:sz w:val="52"/>
        </w:rPr>
      </w:pPr>
      <w:r>
        <w:rPr>
          <w:sz w:val="52"/>
        </w:rPr>
        <w:t>Using Neo 4J</w:t>
      </w:r>
    </w:p>
    <w:p w14:paraId="463C82E3" w14:textId="77777777" w:rsidR="00C6554A" w:rsidRDefault="00C27544" w:rsidP="00C6554A">
      <w:pPr>
        <w:pStyle w:val="ContactInfo"/>
      </w:pPr>
      <w:r>
        <w:t>Damien Joyce</w:t>
      </w:r>
      <w:r w:rsidR="00C6554A">
        <w:t xml:space="preserve">| </w:t>
      </w:r>
      <w:r w:rsidR="005165A7">
        <w:t>Graph Theory</w:t>
      </w:r>
      <w:r w:rsidR="00C6554A">
        <w:t xml:space="preserve"> |</w:t>
      </w:r>
      <w:r w:rsidR="00C6554A" w:rsidRPr="00D5413C">
        <w:t xml:space="preserve"> </w:t>
      </w:r>
      <w:r w:rsidR="005165A7">
        <w:t>20 April 2017</w:t>
      </w:r>
      <w:r w:rsidR="00C6554A">
        <w:br w:type="page"/>
      </w:r>
    </w:p>
    <w:p w14:paraId="1A760F51" w14:textId="77777777" w:rsidR="00C6554A" w:rsidRDefault="005165A7" w:rsidP="00C6554A">
      <w:pPr>
        <w:pStyle w:val="Heading1"/>
      </w:pPr>
      <w:r>
        <w:lastRenderedPageBreak/>
        <w:t>Introduction:</w:t>
      </w:r>
    </w:p>
    <w:p w14:paraId="3E364987" w14:textId="53EADD14" w:rsidR="005165A7" w:rsidRPr="00D028AE" w:rsidRDefault="005165A7" w:rsidP="005165A7">
      <w:pPr>
        <w:rPr>
          <w:sz w:val="24"/>
          <w:lang w:val="en-IE"/>
        </w:rPr>
      </w:pPr>
      <w:r w:rsidRPr="00D028AE">
        <w:rPr>
          <w:sz w:val="24"/>
          <w:lang w:val="en-IE"/>
        </w:rPr>
        <w:t xml:space="preserve">My name is Damien Joyce and I am a third year Computing and Software Development student. This documentation details of how I created a project for </w:t>
      </w:r>
      <w:r w:rsidR="004D68CC">
        <w:rPr>
          <w:sz w:val="24"/>
          <w:lang w:val="en-IE"/>
        </w:rPr>
        <w:t xml:space="preserve">one of my current modules </w:t>
      </w:r>
      <w:r w:rsidRPr="00D028AE">
        <w:rPr>
          <w:sz w:val="24"/>
          <w:lang w:val="en-IE"/>
        </w:rPr>
        <w:t xml:space="preserve">as part of my studies while attending GMIT college Galway. The </w:t>
      </w:r>
      <w:r w:rsidR="00BB430A">
        <w:rPr>
          <w:sz w:val="24"/>
          <w:lang w:val="en-IE"/>
        </w:rPr>
        <w:t>project built on</w:t>
      </w:r>
      <w:r w:rsidRPr="00D028AE">
        <w:rPr>
          <w:sz w:val="24"/>
          <w:lang w:val="en-IE"/>
        </w:rPr>
        <w:t xml:space="preserve"> a Neo4J database. This project will show the relationships of the timetabling system in GMIT. Each student and lecturer is allocated to a certain room and certain classes throughout the day. Each subject is related to the lecturer and also the students, they are then allocated to a certain room for the duration of that class. This information will be stored onto a database using Neo4J. I have </w:t>
      </w:r>
      <w:r w:rsidR="002A5FF3" w:rsidRPr="00D028AE">
        <w:rPr>
          <w:sz w:val="24"/>
          <w:lang w:val="en-IE"/>
        </w:rPr>
        <w:t>decided</w:t>
      </w:r>
      <w:r w:rsidRPr="00D028AE">
        <w:rPr>
          <w:sz w:val="24"/>
          <w:lang w:val="en-IE"/>
        </w:rPr>
        <w:t xml:space="preserve"> to create a project detailing my current timetable of GMIT. This project will show the relationships and nodes of my Second Semester </w:t>
      </w:r>
      <w:r w:rsidR="00C02B22">
        <w:rPr>
          <w:sz w:val="24"/>
          <w:lang w:val="en-IE"/>
        </w:rPr>
        <w:t xml:space="preserve">in Third year </w:t>
      </w:r>
      <w:r w:rsidRPr="00D028AE">
        <w:rPr>
          <w:sz w:val="24"/>
          <w:lang w:val="en-IE"/>
        </w:rPr>
        <w:t xml:space="preserve">while attending GMIT Galway. </w:t>
      </w:r>
      <w:r w:rsidR="00734C25">
        <w:rPr>
          <w:sz w:val="24"/>
          <w:lang w:val="en-IE"/>
        </w:rPr>
        <w:t xml:space="preserve">The topics this document </w:t>
      </w:r>
      <w:r w:rsidR="00962565">
        <w:rPr>
          <w:sz w:val="24"/>
          <w:lang w:val="en-IE"/>
        </w:rPr>
        <w:t xml:space="preserve">I will cover are </w:t>
      </w:r>
      <w:r w:rsidRPr="00D028AE">
        <w:rPr>
          <w:sz w:val="24"/>
          <w:lang w:val="en-IE"/>
        </w:rPr>
        <w:t>shown below:</w:t>
      </w:r>
    </w:p>
    <w:p w14:paraId="43AF953D"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Requirements</w:t>
      </w:r>
    </w:p>
    <w:p w14:paraId="41FD0CCB"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What is Node.js</w:t>
      </w:r>
    </w:p>
    <w:p w14:paraId="23E0941A"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Neo4j Commands</w:t>
      </w:r>
    </w:p>
    <w:p w14:paraId="799E6071" w14:textId="77777777" w:rsidR="005165A7" w:rsidRDefault="005165A7" w:rsidP="005165A7">
      <w:pPr>
        <w:pStyle w:val="ListBullet"/>
        <w:numPr>
          <w:ilvl w:val="0"/>
          <w:numId w:val="17"/>
        </w:numPr>
        <w:spacing w:before="0" w:after="100" w:afterAutospacing="1" w:line="240" w:lineRule="auto"/>
        <w:ind w:left="714" w:hanging="357"/>
        <w:rPr>
          <w:lang w:val="en-IE"/>
        </w:rPr>
      </w:pPr>
      <w:r>
        <w:rPr>
          <w:lang w:val="en-IE"/>
        </w:rPr>
        <w:t>How I wish to complete this project</w:t>
      </w:r>
    </w:p>
    <w:p w14:paraId="6CC72F1B" w14:textId="45EB3715" w:rsidR="00C6554A" w:rsidRDefault="005165A7" w:rsidP="004C3990">
      <w:pPr>
        <w:pStyle w:val="ListBullet"/>
        <w:numPr>
          <w:ilvl w:val="0"/>
          <w:numId w:val="17"/>
        </w:numPr>
        <w:spacing w:before="0" w:after="100" w:afterAutospacing="1" w:line="240" w:lineRule="auto"/>
        <w:ind w:left="714" w:hanging="357"/>
        <w:rPr>
          <w:lang w:val="en-IE"/>
        </w:rPr>
      </w:pPr>
      <w:r>
        <w:rPr>
          <w:lang w:val="en-IE"/>
        </w:rPr>
        <w:t>Conclusion</w:t>
      </w:r>
    </w:p>
    <w:p w14:paraId="6BAD0DDF" w14:textId="5E54EED9" w:rsidR="004C3990" w:rsidRDefault="004C3990" w:rsidP="004C3990">
      <w:pPr>
        <w:pStyle w:val="ListBullet"/>
        <w:numPr>
          <w:ilvl w:val="0"/>
          <w:numId w:val="17"/>
        </w:numPr>
        <w:spacing w:before="0" w:after="100" w:afterAutospacing="1" w:line="240" w:lineRule="auto"/>
        <w:ind w:left="714" w:hanging="357"/>
        <w:rPr>
          <w:lang w:val="en-IE"/>
        </w:rPr>
      </w:pPr>
      <w:r>
        <w:rPr>
          <w:lang w:val="en-IE"/>
        </w:rPr>
        <w:t>Designs</w:t>
      </w:r>
    </w:p>
    <w:p w14:paraId="68FA1DC5" w14:textId="7B5BE454" w:rsidR="004C3990" w:rsidRPr="004C3990" w:rsidRDefault="004C3990" w:rsidP="004C3990">
      <w:pPr>
        <w:pStyle w:val="ListBullet"/>
        <w:numPr>
          <w:ilvl w:val="0"/>
          <w:numId w:val="17"/>
        </w:numPr>
        <w:spacing w:before="0" w:after="100" w:afterAutospacing="1" w:line="240" w:lineRule="auto"/>
        <w:ind w:left="714" w:hanging="357"/>
        <w:rPr>
          <w:lang w:val="en-IE"/>
        </w:rPr>
      </w:pPr>
      <w:r>
        <w:rPr>
          <w:lang w:val="en-IE"/>
        </w:rPr>
        <w:t>Data collected</w:t>
      </w:r>
    </w:p>
    <w:p w14:paraId="3067059D" w14:textId="77777777" w:rsidR="00C6554A" w:rsidRPr="00D5413C" w:rsidRDefault="005165A7" w:rsidP="00C6554A">
      <w:pPr>
        <w:pStyle w:val="Heading2"/>
      </w:pPr>
      <w:r>
        <w:t>Requirements:</w:t>
      </w:r>
    </w:p>
    <w:p w14:paraId="2FE537FC" w14:textId="6CE5066A" w:rsidR="00E85D4E" w:rsidRPr="00352CE8" w:rsidRDefault="005165A7" w:rsidP="005165A7">
      <w:pPr>
        <w:rPr>
          <w:sz w:val="24"/>
          <w:lang w:val="en-IE"/>
        </w:rPr>
      </w:pPr>
      <w:r w:rsidRPr="00352CE8">
        <w:rPr>
          <w:sz w:val="24"/>
          <w:lang w:val="en-IE"/>
        </w:rPr>
        <w:t>In order to complete this project I must first determine what is exactly needed in order to complete this project. I must determine the nodes, relationships, labels, relationship types and the properties of all the information I wish to add to the database. I have come to the conclusion that in order to complete this task effectively I must organise the details of what is needed in timetable in order for it to work effectively and efficiently. What I have discovered are described below:</w:t>
      </w:r>
    </w:p>
    <w:p w14:paraId="23AFE44C" w14:textId="77777777" w:rsidR="005165A7" w:rsidRPr="00E85D4E" w:rsidRDefault="005165A7" w:rsidP="008A5F6B">
      <w:pPr>
        <w:pStyle w:val="ListNumber"/>
        <w:rPr>
          <w:lang w:val="en-IE"/>
        </w:rPr>
      </w:pPr>
      <w:r w:rsidRPr="00E85D4E">
        <w:rPr>
          <w:lang w:val="en-IE"/>
        </w:rPr>
        <w:t>Rooms</w:t>
      </w:r>
    </w:p>
    <w:p w14:paraId="2DD5FA12" w14:textId="77777777" w:rsidR="005165A7" w:rsidRPr="00E85D4E" w:rsidRDefault="005165A7" w:rsidP="008A5F6B">
      <w:pPr>
        <w:pStyle w:val="ListNumber"/>
        <w:rPr>
          <w:lang w:val="en-IE"/>
        </w:rPr>
      </w:pPr>
      <w:r w:rsidRPr="00E85D4E">
        <w:rPr>
          <w:lang w:val="en-IE"/>
        </w:rPr>
        <w:t>Student groups e.g. Third Year Software Development group A</w:t>
      </w:r>
    </w:p>
    <w:p w14:paraId="04E762CE" w14:textId="77777777" w:rsidR="005165A7" w:rsidRPr="00E85D4E" w:rsidRDefault="005165A7" w:rsidP="008A5F6B">
      <w:pPr>
        <w:pStyle w:val="ListNumber"/>
        <w:rPr>
          <w:lang w:val="en-IE"/>
        </w:rPr>
      </w:pPr>
      <w:r w:rsidRPr="00E85D4E">
        <w:rPr>
          <w:lang w:val="en-IE"/>
        </w:rPr>
        <w:t>Times e.g. Monday at 09:00 – 10:00 am</w:t>
      </w:r>
    </w:p>
    <w:p w14:paraId="3BC61948" w14:textId="77777777" w:rsidR="005165A7" w:rsidRPr="00E85D4E" w:rsidRDefault="005165A7" w:rsidP="008A5F6B">
      <w:pPr>
        <w:pStyle w:val="ListNumber"/>
        <w:rPr>
          <w:lang w:val="en-IE"/>
        </w:rPr>
      </w:pPr>
      <w:r w:rsidRPr="00E85D4E">
        <w:rPr>
          <w:lang w:val="en-IE"/>
        </w:rPr>
        <w:t xml:space="preserve">Lecturer e.g. Ian McLoughlin </w:t>
      </w:r>
    </w:p>
    <w:p w14:paraId="39C4AB95" w14:textId="77777777" w:rsidR="005165A7" w:rsidRPr="00E85D4E" w:rsidRDefault="005165A7" w:rsidP="008A5F6B">
      <w:pPr>
        <w:pStyle w:val="ListNumber"/>
        <w:rPr>
          <w:lang w:val="en-IE"/>
        </w:rPr>
      </w:pPr>
      <w:r w:rsidRPr="00E85D4E">
        <w:rPr>
          <w:lang w:val="en-IE"/>
        </w:rPr>
        <w:t>Subject e.g. Graph Theory</w:t>
      </w:r>
    </w:p>
    <w:p w14:paraId="48F75775" w14:textId="77777777" w:rsidR="005165A7" w:rsidRDefault="005165A7">
      <w:pPr>
        <w:rPr>
          <w:rFonts w:ascii="Times" w:hAnsi="Times"/>
          <w:sz w:val="28"/>
          <w:lang w:val="en-IE"/>
        </w:rPr>
      </w:pPr>
      <w:r>
        <w:rPr>
          <w:rFonts w:ascii="Times" w:hAnsi="Times"/>
          <w:sz w:val="28"/>
          <w:lang w:val="en-IE"/>
        </w:rPr>
        <w:br w:type="page"/>
      </w:r>
    </w:p>
    <w:p w14:paraId="53E305A9" w14:textId="77777777" w:rsidR="005165A7" w:rsidRDefault="005165A7" w:rsidP="005165A7">
      <w:pPr>
        <w:pStyle w:val="Heading2"/>
      </w:pPr>
      <w:r>
        <w:lastRenderedPageBreak/>
        <w:t>What is node.js:</w:t>
      </w:r>
    </w:p>
    <w:p w14:paraId="475CFC49" w14:textId="41D11955" w:rsidR="00FA43CC" w:rsidRPr="002E68C3" w:rsidRDefault="005165A7" w:rsidP="005165A7">
      <w:pPr>
        <w:rPr>
          <w:sz w:val="24"/>
          <w:lang w:val="en-IE"/>
        </w:rPr>
      </w:pPr>
      <w:r w:rsidRPr="002E68C3">
        <w:rPr>
          <w:sz w:val="24"/>
          <w:lang w:val="en-IE"/>
        </w:rPr>
        <w:t>Node.js is a platform built on Google Chrome’s JavaScript runtime for creating fast scalable network applications. Node.js uses a non-blocking event driven model that makes it a lightweight efficient project. It is ideal for intensive real time applications that run on many devices. It was developed by Ryan Dahl in 2009. Node.js is an open source, cross-platform runtime environment for developing server side and networking applications. Node.js also provides a large library of various JavaScript modules which simplify the development of web applications.</w:t>
      </w:r>
    </w:p>
    <w:p w14:paraId="664DA840" w14:textId="4909617D" w:rsidR="00490013" w:rsidRDefault="00490013" w:rsidP="00490013">
      <w:pPr>
        <w:pStyle w:val="Heading2"/>
      </w:pPr>
      <w:r>
        <w:t>Features of node.js</w:t>
      </w:r>
      <w:r>
        <w:t>:</w:t>
      </w:r>
    </w:p>
    <w:p w14:paraId="3CBA51EE" w14:textId="5EA80198" w:rsidR="008A5F6B" w:rsidRPr="00CB1A1E" w:rsidRDefault="008A5F6B" w:rsidP="00490013">
      <w:pPr>
        <w:pStyle w:val="ListBullet"/>
        <w:rPr>
          <w:sz w:val="24"/>
        </w:rPr>
      </w:pPr>
      <w:r w:rsidRPr="00CB1A1E">
        <w:rPr>
          <w:b/>
          <w:bCs/>
          <w:sz w:val="24"/>
        </w:rPr>
        <w:t>Asynchronous and Event Driven</w:t>
      </w:r>
      <w:r w:rsidRPr="00CB1A1E">
        <w:rPr>
          <w:rStyle w:val="apple-converted-space"/>
          <w:rFonts w:ascii="Verdana" w:hAnsi="Verdana"/>
          <w:color w:val="000000"/>
          <w:szCs w:val="21"/>
        </w:rPr>
        <w:t> </w:t>
      </w:r>
      <w:r w:rsidRPr="00CB1A1E">
        <w:rPr>
          <w:sz w:val="24"/>
        </w:rPr>
        <w:t>− All APIs of Node.js li</w:t>
      </w:r>
      <w:r w:rsidR="00D13E99" w:rsidRPr="00CB1A1E">
        <w:rPr>
          <w:sz w:val="24"/>
        </w:rPr>
        <w:t xml:space="preserve">brary </w:t>
      </w:r>
      <w:r w:rsidR="002A5FF3" w:rsidRPr="00CB1A1E">
        <w:rPr>
          <w:sz w:val="24"/>
        </w:rPr>
        <w:t>is</w:t>
      </w:r>
      <w:r w:rsidR="00D13E99" w:rsidRPr="00CB1A1E">
        <w:rPr>
          <w:sz w:val="24"/>
        </w:rPr>
        <w:t xml:space="preserve"> asynchronous this means it is</w:t>
      </w:r>
      <w:r w:rsidRPr="00CB1A1E">
        <w:rPr>
          <w:sz w:val="24"/>
        </w:rPr>
        <w:t xml:space="preserve"> non-blocking. It essentially means a Node.js server never waits for an API to return data. The server moves t</w:t>
      </w:r>
      <w:r w:rsidR="00E1167A" w:rsidRPr="00CB1A1E">
        <w:rPr>
          <w:sz w:val="24"/>
        </w:rPr>
        <w:t>o the next API after calling it. The</w:t>
      </w:r>
      <w:r w:rsidRPr="00CB1A1E">
        <w:rPr>
          <w:sz w:val="24"/>
        </w:rPr>
        <w:t xml:space="preserve"> Events of Node.js helps the server to get a response from the previous API call.</w:t>
      </w:r>
    </w:p>
    <w:p w14:paraId="52E5E0BD" w14:textId="32EE5D12" w:rsidR="008A5F6B" w:rsidRPr="00CB1A1E" w:rsidRDefault="008A5F6B" w:rsidP="00490013">
      <w:pPr>
        <w:pStyle w:val="ListBullet"/>
        <w:rPr>
          <w:sz w:val="24"/>
        </w:rPr>
      </w:pPr>
      <w:r w:rsidRPr="00CB1A1E">
        <w:rPr>
          <w:b/>
          <w:bCs/>
          <w:sz w:val="24"/>
        </w:rPr>
        <w:t>Very Fast</w:t>
      </w:r>
      <w:r w:rsidRPr="00CB1A1E">
        <w:rPr>
          <w:rStyle w:val="apple-converted-space"/>
          <w:rFonts w:ascii="Verdana" w:hAnsi="Verdana"/>
          <w:color w:val="000000"/>
          <w:szCs w:val="21"/>
        </w:rPr>
        <w:t> </w:t>
      </w:r>
      <w:r w:rsidR="0001723B" w:rsidRPr="00CB1A1E">
        <w:rPr>
          <w:sz w:val="24"/>
        </w:rPr>
        <w:t>–</w:t>
      </w:r>
      <w:r w:rsidRPr="00CB1A1E">
        <w:rPr>
          <w:sz w:val="24"/>
        </w:rPr>
        <w:t xml:space="preserve"> </w:t>
      </w:r>
      <w:r w:rsidR="0001723B" w:rsidRPr="00CB1A1E">
        <w:rPr>
          <w:sz w:val="24"/>
        </w:rPr>
        <w:t xml:space="preserve">Node.js is </w:t>
      </w:r>
      <w:r w:rsidRPr="00CB1A1E">
        <w:rPr>
          <w:sz w:val="24"/>
        </w:rPr>
        <w:t>built on Google Chrome's V8 JavaScript Engine</w:t>
      </w:r>
      <w:r w:rsidR="00B34F5B" w:rsidRPr="00CB1A1E">
        <w:rPr>
          <w:sz w:val="24"/>
        </w:rPr>
        <w:t xml:space="preserve">. This allows Node.js to be very fast with </w:t>
      </w:r>
      <w:r w:rsidR="002A5FF3" w:rsidRPr="00CB1A1E">
        <w:rPr>
          <w:sz w:val="24"/>
        </w:rPr>
        <w:t>its</w:t>
      </w:r>
      <w:r w:rsidR="00B34F5B" w:rsidRPr="00CB1A1E">
        <w:rPr>
          <w:sz w:val="24"/>
        </w:rPr>
        <w:t xml:space="preserve"> code execution.</w:t>
      </w:r>
    </w:p>
    <w:p w14:paraId="57EBA539" w14:textId="171775E8" w:rsidR="008A5F6B" w:rsidRPr="00CB1A1E" w:rsidRDefault="008A5F6B" w:rsidP="00490013">
      <w:pPr>
        <w:pStyle w:val="ListBullet"/>
        <w:rPr>
          <w:sz w:val="24"/>
        </w:rPr>
      </w:pPr>
      <w:r w:rsidRPr="00CB1A1E">
        <w:rPr>
          <w:b/>
          <w:bCs/>
          <w:sz w:val="24"/>
        </w:rPr>
        <w:t>Single Threaded but Highly Scalable</w:t>
      </w:r>
      <w:r w:rsidRPr="00CB1A1E">
        <w:rPr>
          <w:rStyle w:val="apple-converted-space"/>
          <w:rFonts w:ascii="Verdana" w:hAnsi="Verdana"/>
          <w:color w:val="000000"/>
          <w:szCs w:val="21"/>
        </w:rPr>
        <w:t> </w:t>
      </w:r>
      <w:r w:rsidRPr="00CB1A1E">
        <w:rPr>
          <w:sz w:val="24"/>
        </w:rPr>
        <w:t xml:space="preserve">− Node.js uses a single threaded model with event looping. </w:t>
      </w:r>
      <w:r w:rsidR="00B90E2C" w:rsidRPr="00CB1A1E">
        <w:rPr>
          <w:sz w:val="24"/>
        </w:rPr>
        <w:t>This e</w:t>
      </w:r>
      <w:r w:rsidRPr="00CB1A1E">
        <w:rPr>
          <w:sz w:val="24"/>
        </w:rPr>
        <w:t>vent mechanis</w:t>
      </w:r>
      <w:r w:rsidR="00B90E2C" w:rsidRPr="00CB1A1E">
        <w:rPr>
          <w:sz w:val="24"/>
        </w:rPr>
        <w:t xml:space="preserve">m helps the server to respond with a non-blocking </w:t>
      </w:r>
      <w:r w:rsidR="002A5FF3" w:rsidRPr="00CB1A1E">
        <w:rPr>
          <w:sz w:val="24"/>
        </w:rPr>
        <w:t>mechanism</w:t>
      </w:r>
      <w:r w:rsidRPr="00CB1A1E">
        <w:rPr>
          <w:sz w:val="24"/>
        </w:rPr>
        <w:t xml:space="preserve"> </w:t>
      </w:r>
      <w:r w:rsidR="00487386" w:rsidRPr="00CB1A1E">
        <w:rPr>
          <w:sz w:val="24"/>
        </w:rPr>
        <w:t xml:space="preserve">which </w:t>
      </w:r>
      <w:r w:rsidRPr="00CB1A1E">
        <w:rPr>
          <w:sz w:val="24"/>
        </w:rPr>
        <w:t>makes the server highly scalable as</w:t>
      </w:r>
      <w:r w:rsidR="00487386" w:rsidRPr="00CB1A1E">
        <w:rPr>
          <w:sz w:val="24"/>
        </w:rPr>
        <w:t xml:space="preserve"> in comparison to </w:t>
      </w:r>
      <w:r w:rsidRPr="00CB1A1E">
        <w:rPr>
          <w:sz w:val="24"/>
        </w:rPr>
        <w:t xml:space="preserve"> </w:t>
      </w:r>
      <w:r w:rsidR="00487386" w:rsidRPr="00CB1A1E">
        <w:rPr>
          <w:sz w:val="24"/>
        </w:rPr>
        <w:t>older</w:t>
      </w:r>
      <w:r w:rsidRPr="00CB1A1E">
        <w:rPr>
          <w:sz w:val="24"/>
        </w:rPr>
        <w:t xml:space="preserve"> servers which create limited threads to handle </w:t>
      </w:r>
      <w:r w:rsidR="006D277A" w:rsidRPr="00CB1A1E">
        <w:rPr>
          <w:sz w:val="24"/>
        </w:rPr>
        <w:t xml:space="preserve">its </w:t>
      </w:r>
      <w:r w:rsidRPr="00CB1A1E">
        <w:rPr>
          <w:sz w:val="24"/>
        </w:rPr>
        <w:t xml:space="preserve">requests. Node.js uses a </w:t>
      </w:r>
      <w:r w:rsidR="00077EF7" w:rsidRPr="00CB1A1E">
        <w:rPr>
          <w:sz w:val="24"/>
        </w:rPr>
        <w:t>single threaded program and this</w:t>
      </w:r>
      <w:r w:rsidRPr="00CB1A1E">
        <w:rPr>
          <w:sz w:val="24"/>
        </w:rPr>
        <w:t xml:space="preserve"> program can provide service to a much larger </w:t>
      </w:r>
      <w:r w:rsidR="00077EF7" w:rsidRPr="00CB1A1E">
        <w:rPr>
          <w:sz w:val="24"/>
        </w:rPr>
        <w:t>group</w:t>
      </w:r>
      <w:r w:rsidRPr="00CB1A1E">
        <w:rPr>
          <w:sz w:val="24"/>
        </w:rPr>
        <w:t xml:space="preserve"> of requests </w:t>
      </w:r>
      <w:r w:rsidR="009E4352" w:rsidRPr="00CB1A1E">
        <w:rPr>
          <w:sz w:val="24"/>
        </w:rPr>
        <w:t xml:space="preserve">rather </w:t>
      </w:r>
      <w:r w:rsidRPr="00CB1A1E">
        <w:rPr>
          <w:sz w:val="24"/>
        </w:rPr>
        <w:t>than traditional servers like Apache HTTP Server.</w:t>
      </w:r>
    </w:p>
    <w:p w14:paraId="49221DBD" w14:textId="4A03EBA5" w:rsidR="008A5F6B" w:rsidRPr="00212C76" w:rsidRDefault="008A5F6B" w:rsidP="005165A7">
      <w:pPr>
        <w:pStyle w:val="ListBullet"/>
        <w:rPr>
          <w:sz w:val="24"/>
        </w:rPr>
      </w:pPr>
      <w:r w:rsidRPr="00CB1A1E">
        <w:rPr>
          <w:b/>
          <w:bCs/>
          <w:sz w:val="24"/>
        </w:rPr>
        <w:t>No Buffering</w:t>
      </w:r>
      <w:r w:rsidRPr="00CB1A1E">
        <w:rPr>
          <w:rStyle w:val="apple-converted-space"/>
          <w:rFonts w:ascii="Verdana" w:hAnsi="Verdana"/>
          <w:color w:val="000000"/>
          <w:szCs w:val="21"/>
        </w:rPr>
        <w:t> </w:t>
      </w:r>
      <w:r w:rsidRPr="00CB1A1E">
        <w:rPr>
          <w:sz w:val="24"/>
        </w:rPr>
        <w:t>− Node.js applications never buffer any data</w:t>
      </w:r>
      <w:r w:rsidR="00C449A1" w:rsidRPr="00CB1A1E">
        <w:rPr>
          <w:sz w:val="24"/>
        </w:rPr>
        <w:t xml:space="preserve">. </w:t>
      </w:r>
      <w:r w:rsidR="002A5FF3" w:rsidRPr="00CB1A1E">
        <w:rPr>
          <w:sz w:val="24"/>
        </w:rPr>
        <w:t>This sort of applications</w:t>
      </w:r>
      <w:r w:rsidR="00C449A1" w:rsidRPr="00CB1A1E">
        <w:rPr>
          <w:sz w:val="24"/>
        </w:rPr>
        <w:t xml:space="preserve"> output the data in large “chunks” of data instead.</w:t>
      </w:r>
    </w:p>
    <w:p w14:paraId="7AEBC428" w14:textId="093BCF32" w:rsidR="002C74C0" w:rsidRPr="008D4BDC" w:rsidRDefault="00FA43CC" w:rsidP="005165A7">
      <w:pPr>
        <w:rPr>
          <w:rFonts w:ascii="Times" w:hAnsi="Times"/>
          <w:sz w:val="24"/>
          <w:lang w:val="en-IE"/>
        </w:rPr>
      </w:pPr>
      <w:r>
        <w:rPr>
          <w:rFonts w:ascii="Times" w:hAnsi="Times"/>
          <w:sz w:val="24"/>
          <w:lang w:val="en-IE"/>
        </w:rPr>
        <w:br w:type="page"/>
      </w:r>
    </w:p>
    <w:p w14:paraId="554758D5" w14:textId="77777777" w:rsidR="005165A7" w:rsidRDefault="005165A7" w:rsidP="005165A7">
      <w:pPr>
        <w:pStyle w:val="Heading2"/>
      </w:pPr>
      <w:r>
        <w:lastRenderedPageBreak/>
        <w:t>Neo4j Commands:</w:t>
      </w:r>
    </w:p>
    <w:p w14:paraId="2D27B4D4" w14:textId="77777777" w:rsidR="005165A7" w:rsidRPr="00CB1A1E" w:rsidRDefault="005165A7" w:rsidP="005165A7">
      <w:pPr>
        <w:rPr>
          <w:sz w:val="24"/>
          <w:szCs w:val="24"/>
          <w:lang w:val="en-IE"/>
        </w:rPr>
      </w:pPr>
      <w:r w:rsidRPr="00CB1A1E">
        <w:rPr>
          <w:sz w:val="24"/>
          <w:szCs w:val="24"/>
          <w:lang w:val="en-IE"/>
        </w:rPr>
        <w:t>I used many different commands to complete a graph of my current timetable of GMIT. I had to change the names of the relationships and the nodes but here are some of examples of the commands I used to complete this project:</w:t>
      </w:r>
    </w:p>
    <w:p w14:paraId="62DF7DF6" w14:textId="32F01F9C" w:rsidR="003A1A58" w:rsidRPr="005256CB" w:rsidRDefault="003A1A58" w:rsidP="005256CB">
      <w:r w:rsidRPr="005256CB">
        <w:t>This code was used to create the node Student Program and give it some values:</w:t>
      </w:r>
    </w:p>
    <w:p w14:paraId="6750ED7F" w14:textId="4010E2F4" w:rsidR="005165A7" w:rsidRPr="005256CB" w:rsidRDefault="005165A7" w:rsidP="00A8220A">
      <w:pPr>
        <w:pStyle w:val="ListBullet"/>
      </w:pPr>
      <w:r w:rsidRPr="005256CB">
        <w:t>CREATE (</w:t>
      </w:r>
      <w:proofErr w:type="gramStart"/>
      <w:r w:rsidRPr="005256CB">
        <w:t>n:StudProgram</w:t>
      </w:r>
      <w:proofErr w:type="gramEnd"/>
      <w:r w:rsidRPr="005256CB">
        <w:t xml:space="preserve"> {spNum: "G-KBDIG72", spName: "BSc in Business Computing &amp;amp; Digital Media", spLevel: 7, spYear: 2, spSemester: 4, spGr: "A"}</w:t>
      </w:r>
    </w:p>
    <w:p w14:paraId="46EC8CA4" w14:textId="333B4F82" w:rsidR="003A1A58" w:rsidRPr="005256CB" w:rsidRDefault="003A1A58" w:rsidP="005256CB">
      <w:pPr>
        <w:rPr>
          <w:sz w:val="20"/>
        </w:rPr>
      </w:pPr>
      <w:r w:rsidRPr="005256CB">
        <w:rPr>
          <w:szCs w:val="24"/>
        </w:rPr>
        <w:t>This code was used to create the Subject node with the value of Server Side RAD:</w:t>
      </w:r>
    </w:p>
    <w:p w14:paraId="26B42217" w14:textId="6CC46F3E" w:rsidR="005165A7" w:rsidRPr="005256CB" w:rsidRDefault="005165A7" w:rsidP="00A8220A">
      <w:pPr>
        <w:pStyle w:val="ListBullet"/>
      </w:pPr>
      <w:r w:rsidRPr="005256CB">
        <w:t>CREATE (</w:t>
      </w:r>
      <w:proofErr w:type="gramStart"/>
      <w:r w:rsidRPr="005256CB">
        <w:t>s:Subject</w:t>
      </w:r>
      <w:proofErr w:type="gramEnd"/>
      <w:r w:rsidRPr="005256CB">
        <w:t xml:space="preserve"> { name: "Server Side RAD" }) RETURN s</w:t>
      </w:r>
    </w:p>
    <w:p w14:paraId="642AD6B2" w14:textId="77777777" w:rsidR="003A1A58" w:rsidRPr="005256CB" w:rsidRDefault="003A1A58" w:rsidP="005256CB">
      <w:r w:rsidRPr="005256CB">
        <w:rPr>
          <w:szCs w:val="24"/>
        </w:rPr>
        <w:t>This code was used to create a relationship with the lecturs node and the Subject node and match the values Gerard Harrison &amp; Server Side RAD:</w:t>
      </w:r>
    </w:p>
    <w:p w14:paraId="17891818" w14:textId="212DC6CF" w:rsidR="005165A7" w:rsidRPr="005256CB" w:rsidRDefault="005165A7" w:rsidP="00A8220A">
      <w:pPr>
        <w:pStyle w:val="ListBullet"/>
        <w:rPr>
          <w:szCs w:val="24"/>
        </w:rPr>
      </w:pPr>
      <w:r w:rsidRPr="005256CB">
        <w:t>MATCH (</w:t>
      </w:r>
      <w:proofErr w:type="gramStart"/>
      <w:r w:rsidRPr="005256CB">
        <w:t>l:Lecturs</w:t>
      </w:r>
      <w:proofErr w:type="gramEnd"/>
      <w:r w:rsidRPr="005256CB">
        <w:t xml:space="preserve"> { name: 'Gerard Harrison' }), (s:Subject { name: 'Server Side RAD' })</w:t>
      </w:r>
      <w:r w:rsidR="005256CB">
        <w:t xml:space="preserve"> </w:t>
      </w:r>
      <w:r w:rsidRPr="005256CB">
        <w:rPr>
          <w:szCs w:val="24"/>
        </w:rPr>
        <w:t>CREATE (l)-[:TEACHES]-&gt;(s)</w:t>
      </w:r>
    </w:p>
    <w:p w14:paraId="390913EF" w14:textId="77777777" w:rsidR="005256CB" w:rsidRPr="005256CB" w:rsidRDefault="005165A7" w:rsidP="005256CB">
      <w:r w:rsidRPr="005256CB">
        <w:rPr>
          <w:szCs w:val="24"/>
        </w:rPr>
        <w:t xml:space="preserve">This code was used to create a relationship with the Groups node and the Day node and match the values All &amp; Friday </w:t>
      </w:r>
    </w:p>
    <w:p w14:paraId="7375F16A" w14:textId="0C4B6BEF" w:rsidR="005165A7" w:rsidRPr="005256CB" w:rsidRDefault="005256CB" w:rsidP="00A8220A">
      <w:pPr>
        <w:pStyle w:val="ListBullet"/>
      </w:pPr>
      <w:proofErr w:type="gramStart"/>
      <w:r w:rsidRPr="005256CB">
        <w:t>Match</w:t>
      </w:r>
      <w:r w:rsidR="005165A7" w:rsidRPr="005256CB">
        <w:t>(</w:t>
      </w:r>
      <w:proofErr w:type="gramEnd"/>
      <w:r w:rsidR="005165A7" w:rsidRPr="005256CB">
        <w:t>g:Groups { group: 'All' }), (d:Day { day: 'Friday' })</w:t>
      </w:r>
      <w:r w:rsidRPr="005256CB">
        <w:t xml:space="preserve"> </w:t>
      </w:r>
      <w:r w:rsidR="005165A7" w:rsidRPr="005256CB">
        <w:t>CREATE (d)-[:Days]-&gt;(g)</w:t>
      </w:r>
    </w:p>
    <w:p w14:paraId="5AAA75C9" w14:textId="77777777" w:rsidR="005256CB" w:rsidRPr="005256CB" w:rsidRDefault="005165A7" w:rsidP="005256CB">
      <w:r w:rsidRPr="005256CB">
        <w:rPr>
          <w:szCs w:val="24"/>
        </w:rPr>
        <w:t>This code was used to create a relationship with the Day node and the Subject node and match the values Monday &amp; Server Side RAD:</w:t>
      </w:r>
    </w:p>
    <w:p w14:paraId="438386D3" w14:textId="04F65FCB" w:rsidR="005165A7" w:rsidRPr="005256CB" w:rsidRDefault="005165A7" w:rsidP="00A8220A">
      <w:pPr>
        <w:pStyle w:val="ListBullet"/>
      </w:pPr>
      <w:r w:rsidRPr="005256CB">
        <w:t>MATCH (</w:t>
      </w:r>
      <w:proofErr w:type="gramStart"/>
      <w:r w:rsidRPr="005256CB">
        <w:t>d:Day</w:t>
      </w:r>
      <w:proofErr w:type="gramEnd"/>
      <w:r w:rsidRPr="005256CB">
        <w:t xml:space="preserve"> { day: 'Monday' }), (s:Subject { name: 'Server Side RAD' })</w:t>
      </w:r>
      <w:r w:rsidR="005256CB" w:rsidRPr="005256CB">
        <w:t xml:space="preserve"> </w:t>
      </w:r>
      <w:r w:rsidRPr="005256CB">
        <w:t>CREATE (d)-[:On]-&gt;(s)</w:t>
      </w:r>
    </w:p>
    <w:p w14:paraId="02B5A7BB" w14:textId="77777777" w:rsidR="005256CB" w:rsidRPr="005256CB" w:rsidRDefault="005165A7" w:rsidP="005256CB">
      <w:r w:rsidRPr="005256CB">
        <w:rPr>
          <w:szCs w:val="24"/>
        </w:rPr>
        <w:t>This code was used to create a relationship with the Groups node and the Subject node and match the values C &amp; Server Side RAD</w:t>
      </w:r>
      <w:r w:rsidR="005256CB" w:rsidRPr="005256CB">
        <w:t>:</w:t>
      </w:r>
    </w:p>
    <w:p w14:paraId="2BB0D148" w14:textId="0787DA3B" w:rsidR="005165A7" w:rsidRPr="00BF0E0F" w:rsidRDefault="005165A7" w:rsidP="00A8220A">
      <w:pPr>
        <w:pStyle w:val="ListBullet"/>
      </w:pPr>
      <w:proofErr w:type="gramStart"/>
      <w:r w:rsidRPr="00BF0E0F">
        <w:t>MATCH  (</w:t>
      </w:r>
      <w:proofErr w:type="gramEnd"/>
      <w:r w:rsidRPr="00BF0E0F">
        <w:t>g:Groups { group: 'C' }), (s:Subject { name: 'Server Side RAD' }) </w:t>
      </w:r>
      <w:r w:rsidR="005256CB" w:rsidRPr="00BF0E0F">
        <w:t xml:space="preserve"> </w:t>
      </w:r>
      <w:r w:rsidRPr="00BF0E0F">
        <w:t>CREATE (s)-[:Monday]-&gt;(g)</w:t>
      </w:r>
    </w:p>
    <w:p w14:paraId="57C4FEC9" w14:textId="77777777" w:rsidR="005256CB" w:rsidRPr="005256CB" w:rsidRDefault="005165A7" w:rsidP="005256CB">
      <w:r w:rsidRPr="005256CB">
        <w:rPr>
          <w:szCs w:val="24"/>
        </w:rPr>
        <w:t>This code was used to create a relationship with the Times node and the Subject node and match the values Database Management &amp; 14:</w:t>
      </w:r>
    </w:p>
    <w:p w14:paraId="02948A8B" w14:textId="0E2DB85C" w:rsidR="00200046" w:rsidRDefault="005165A7" w:rsidP="00200046">
      <w:pPr>
        <w:pStyle w:val="ListBullet"/>
      </w:pPr>
      <w:r w:rsidRPr="005256CB">
        <w:t>MATCH (</w:t>
      </w:r>
      <w:proofErr w:type="gramStart"/>
      <w:r w:rsidRPr="005256CB">
        <w:t>s:Subject</w:t>
      </w:r>
      <w:proofErr w:type="gramEnd"/>
      <w:r w:rsidRPr="005256CB">
        <w:t xml:space="preserve"> { name: 'Database Management'}), (t:Times { times:14})CREATE (s)-[:Thursday]-&gt;(t)</w:t>
      </w:r>
    </w:p>
    <w:p w14:paraId="3554B843" w14:textId="0FF62A92" w:rsidR="00200046" w:rsidRPr="005165A7" w:rsidRDefault="00200046" w:rsidP="00200046">
      <w:r>
        <w:br w:type="page"/>
      </w:r>
    </w:p>
    <w:p w14:paraId="7E4ECAF4" w14:textId="77777777" w:rsidR="005165A7" w:rsidRDefault="005165A7" w:rsidP="005165A7">
      <w:pPr>
        <w:pStyle w:val="Heading2"/>
      </w:pPr>
      <w:r>
        <w:lastRenderedPageBreak/>
        <w:t>How I wish to complete this project</w:t>
      </w:r>
      <w:r>
        <w:t>:</w:t>
      </w:r>
    </w:p>
    <w:p w14:paraId="2FCCFDDC" w14:textId="33AD206F" w:rsidR="005165A7" w:rsidRPr="008909FF" w:rsidRDefault="008A38D9" w:rsidP="005165A7">
      <w:pPr>
        <w:rPr>
          <w:sz w:val="24"/>
          <w:lang w:val="en-IE"/>
        </w:rPr>
      </w:pPr>
      <w:r>
        <w:rPr>
          <w:sz w:val="24"/>
          <w:lang w:val="en-IE"/>
        </w:rPr>
        <w:t>I have many designs of how I c</w:t>
      </w:r>
      <w:r w:rsidR="005165A7" w:rsidRPr="008909FF">
        <w:rPr>
          <w:sz w:val="24"/>
          <w:lang w:val="en-IE"/>
        </w:rPr>
        <w:t>ould</w:t>
      </w:r>
      <w:r>
        <w:rPr>
          <w:sz w:val="24"/>
          <w:lang w:val="en-IE"/>
        </w:rPr>
        <w:t xml:space="preserve"> use to</w:t>
      </w:r>
      <w:r w:rsidR="005165A7" w:rsidRPr="008909FF">
        <w:rPr>
          <w:sz w:val="24"/>
          <w:lang w:val="en-IE"/>
        </w:rPr>
        <w:t xml:space="preserve"> complete this project the designs are shown below in the design section. I will try to complete this project to the best of my ability and so that it is efficient but also to be appealing to the eye of the viewer. I wish to create a centre node where all relationships and other nodes will be connected. I decided on design number 2. This was designed to create a node of my current college course in GMIT Galway (Computing &amp; Software Development) and make that the centre node where all other nodes will be connected. I will then create the nodes for each day of the week where classes will be held which happens to be from Monday to Friday. The next step was to figure out which node would be best suited to create a relationship between the day nodes and all the other nodes that I will have to create. I decided that the most efficient node to create next would be the groups node. There is currently four groups in my course which are All(everyone), A, B and C. I will then link the day nodes to the group nodes with relationships labelled the days of the</w:t>
      </w:r>
      <w:r w:rsidR="005165A7" w:rsidRPr="008909FF">
        <w:rPr>
          <w:sz w:val="24"/>
          <w:lang w:val="en-IE"/>
        </w:rPr>
        <w:t xml:space="preserve"> </w:t>
      </w:r>
      <w:r w:rsidR="005165A7" w:rsidRPr="008909FF">
        <w:rPr>
          <w:sz w:val="24"/>
          <w:lang w:val="en-IE"/>
        </w:rPr>
        <w:t>week to stop confusion between subjects and times. I must then decide how to make each relationship different from the other in appearance. Each relationship contains a different colour so that it is more attractive to the person viewing the graph. The next step would be deciding on which node would come next after the groups. I have decided that the subject node would be the most effective for my desired outcome. I must then create a relationship between the groups and the subjects. The next step I think which will be the most difficult will be creating the times node. I believe this will be the most difficult as each time node I create will have multiple relationships with other subjects as some subjects are run parallel to others. I will use a 24 hour clock to show the times of each class as I think it is the most effective. The final node which I will create is the room node. This node will just contain the number of each room and will have a relationship connected to the time node. I am willing to change some of the order of these nodes to best suit the requirements of this project.</w:t>
      </w:r>
    </w:p>
    <w:p w14:paraId="6633A747" w14:textId="77777777" w:rsidR="005165A7" w:rsidRDefault="005165A7">
      <w:pPr>
        <w:rPr>
          <w:rFonts w:ascii="Times" w:hAnsi="Times"/>
          <w:sz w:val="28"/>
          <w:lang w:val="en-IE"/>
        </w:rPr>
      </w:pPr>
      <w:r>
        <w:rPr>
          <w:rFonts w:ascii="Times" w:hAnsi="Times"/>
          <w:sz w:val="28"/>
          <w:lang w:val="en-IE"/>
        </w:rPr>
        <w:br w:type="page"/>
      </w:r>
    </w:p>
    <w:p w14:paraId="66A53E22" w14:textId="77777777" w:rsidR="005165A7" w:rsidRDefault="005165A7" w:rsidP="005165A7">
      <w:pPr>
        <w:pStyle w:val="Heading2"/>
      </w:pPr>
      <w:r>
        <w:lastRenderedPageBreak/>
        <w:t>Conclusion</w:t>
      </w:r>
      <w:r>
        <w:t>:</w:t>
      </w:r>
    </w:p>
    <w:p w14:paraId="6C4D9B68" w14:textId="73DB4A4C" w:rsidR="005165A7" w:rsidRPr="008909FF" w:rsidRDefault="005165A7" w:rsidP="005165A7">
      <w:pPr>
        <w:rPr>
          <w:sz w:val="24"/>
          <w:lang w:val="en-IE"/>
        </w:rPr>
      </w:pPr>
      <w:r w:rsidRPr="008909FF">
        <w:rPr>
          <w:sz w:val="24"/>
          <w:lang w:val="en-IE"/>
        </w:rPr>
        <w:t xml:space="preserve">After completing this project I have realised that it is much more difficult than first expected. I made many different attempts in the order of the nodes and how to create the relationships that would be best suited to each node. I found that there was a lot of information that I had to put into the project and I had to be careful with the labelling of the nodes as there was many nodes that were needed to create this project. When I first began this project I didn’t realise that after creating a few nodes that the relationships would make it so hard to understand and the direction of each node was complicating at </w:t>
      </w:r>
      <w:r w:rsidR="00E0423B">
        <w:rPr>
          <w:sz w:val="24"/>
          <w:lang w:val="en-IE"/>
        </w:rPr>
        <w:t>that time so</w:t>
      </w:r>
      <w:r w:rsidRPr="008909FF">
        <w:rPr>
          <w:sz w:val="24"/>
          <w:lang w:val="en-IE"/>
        </w:rPr>
        <w:t xml:space="preserve"> I decided to create a small template to start with and then create my official project so there would be no mistakes but I still have some mistakes in my official project and I can’t seem to delete them without deleting all the relationships or node I have already created. If I were to do this project again I would take more time to distinguish the different type of nodes I would use but also</w:t>
      </w:r>
      <w:r w:rsidR="0071663D">
        <w:rPr>
          <w:sz w:val="24"/>
          <w:lang w:val="en-IE"/>
        </w:rPr>
        <w:t xml:space="preserve"> I would try</w:t>
      </w:r>
      <w:r w:rsidRPr="008909FF">
        <w:rPr>
          <w:sz w:val="24"/>
          <w:lang w:val="en-IE"/>
        </w:rPr>
        <w:t xml:space="preserve"> find a more direct way creating relationships between the nodes. I spent much </w:t>
      </w:r>
      <w:r w:rsidR="001A40D2">
        <w:rPr>
          <w:sz w:val="24"/>
          <w:lang w:val="en-IE"/>
        </w:rPr>
        <w:t xml:space="preserve">of my </w:t>
      </w:r>
      <w:r w:rsidR="008F71B7">
        <w:rPr>
          <w:sz w:val="24"/>
          <w:lang w:val="en-IE"/>
        </w:rPr>
        <w:t>time trying to fix the mistakes</w:t>
      </w:r>
      <w:r w:rsidRPr="008909FF">
        <w:rPr>
          <w:sz w:val="24"/>
          <w:lang w:val="en-IE"/>
        </w:rPr>
        <w:t xml:space="preserve"> I created and this caused me to delete much of my project so in future attempts I would be more cautious on attempting a different project.</w:t>
      </w:r>
    </w:p>
    <w:p w14:paraId="784FC4B0" w14:textId="088AE76F" w:rsidR="005165A7" w:rsidRPr="000165A7" w:rsidRDefault="005165A7" w:rsidP="005165A7">
      <w:pPr>
        <w:rPr>
          <w:rFonts w:ascii="Times" w:hAnsi="Times"/>
          <w:sz w:val="28"/>
          <w:lang w:val="en-IE"/>
        </w:rPr>
      </w:pPr>
      <w:r w:rsidRPr="008909FF">
        <w:rPr>
          <w:sz w:val="24"/>
          <w:lang w:val="en-IE"/>
        </w:rPr>
        <w:t xml:space="preserve">On another note I found this project to be quite enjoyable and I believe I have learned </w:t>
      </w:r>
      <w:r w:rsidR="00E71C2D">
        <w:rPr>
          <w:sz w:val="24"/>
          <w:lang w:val="en-IE"/>
        </w:rPr>
        <w:t xml:space="preserve">a lot </w:t>
      </w:r>
      <w:bookmarkStart w:id="5" w:name="_GoBack"/>
      <w:bookmarkEnd w:id="5"/>
      <w:r w:rsidRPr="008909FF">
        <w:rPr>
          <w:sz w:val="24"/>
          <w:lang w:val="en-IE"/>
        </w:rPr>
        <w:t>after completing this project. I learned that in order to complete a successful project one must have a detailed outline of how they wish to complete such a large scale project. Each detail must be mentioned and sketches are a must in order to complete a project similar to this one.</w:t>
      </w:r>
      <w:r w:rsidRPr="008909FF">
        <w:rPr>
          <w:rFonts w:ascii="Times" w:hAnsi="Times"/>
          <w:sz w:val="24"/>
          <w:lang w:val="en-IE"/>
        </w:rPr>
        <w:t xml:space="preserve"> </w:t>
      </w:r>
    </w:p>
    <w:p w14:paraId="273980F6" w14:textId="035001DC" w:rsidR="00CB2C7D" w:rsidRDefault="00CB2C7D">
      <w:pPr>
        <w:rPr>
          <w:rFonts w:ascii="Times" w:hAnsi="Times"/>
          <w:sz w:val="28"/>
          <w:lang w:val="en-IE"/>
        </w:rPr>
      </w:pPr>
      <w:r>
        <w:rPr>
          <w:rFonts w:ascii="Times" w:hAnsi="Times"/>
          <w:sz w:val="28"/>
          <w:lang w:val="en-IE"/>
        </w:rPr>
        <w:br w:type="page"/>
      </w:r>
    </w:p>
    <w:p w14:paraId="504CBE00" w14:textId="55A32BA0" w:rsidR="00CB2C7D" w:rsidRPr="00CB2C7D" w:rsidRDefault="00CB2C7D" w:rsidP="00CB2C7D">
      <w:pPr>
        <w:pStyle w:val="Heading2"/>
      </w:pPr>
      <w:r w:rsidRPr="00031608">
        <w:rPr>
          <w:rFonts w:ascii="Times" w:hAnsi="Times"/>
          <w:noProof/>
          <w:sz w:val="28"/>
          <w:lang w:eastAsia="en-GB"/>
        </w:rPr>
        <w:lastRenderedPageBreak/>
        <mc:AlternateContent>
          <mc:Choice Requires="wps">
            <w:drawing>
              <wp:anchor distT="0" distB="0" distL="114300" distR="114300" simplePos="0" relativeHeight="251667456" behindDoc="0" locked="0" layoutInCell="1" allowOverlap="1" wp14:anchorId="7A927D75" wp14:editId="51589F53">
                <wp:simplePos x="0" y="0"/>
                <wp:positionH relativeFrom="column">
                  <wp:posOffset>3818255</wp:posOffset>
                </wp:positionH>
                <wp:positionV relativeFrom="paragraph">
                  <wp:posOffset>45720</wp:posOffset>
                </wp:positionV>
                <wp:extent cx="1134110" cy="1096010"/>
                <wp:effectExtent l="0" t="0" r="34290" b="21590"/>
                <wp:wrapThrough wrapText="bothSides">
                  <wp:wrapPolygon edited="0">
                    <wp:start x="6773" y="0"/>
                    <wp:lineTo x="0" y="3504"/>
                    <wp:lineTo x="0" y="17020"/>
                    <wp:lineTo x="5805" y="21525"/>
                    <wp:lineTo x="6773" y="21525"/>
                    <wp:lineTo x="14997" y="21525"/>
                    <wp:lineTo x="15964" y="21525"/>
                    <wp:lineTo x="21769" y="17020"/>
                    <wp:lineTo x="21769" y="3504"/>
                    <wp:lineTo x="14997" y="0"/>
                    <wp:lineTo x="6773" y="0"/>
                  </wp:wrapPolygon>
                </wp:wrapThrough>
                <wp:docPr id="4" name="Oval 4"/>
                <wp:cNvGraphicFramePr/>
                <a:graphic xmlns:a="http://schemas.openxmlformats.org/drawingml/2006/main">
                  <a:graphicData uri="http://schemas.microsoft.com/office/word/2010/wordprocessingShape">
                    <wps:wsp>
                      <wps:cNvSpPr/>
                      <wps:spPr>
                        <a:xfrm>
                          <a:off x="0" y="0"/>
                          <a:ext cx="1134110" cy="1096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5D39B" w14:textId="77777777" w:rsidR="00CB2C7D" w:rsidRDefault="00CB2C7D" w:rsidP="00CB2C7D">
                            <w:pPr>
                              <w:jc w:val="center"/>
                              <w:rPr>
                                <w:lang w:val="en-IE"/>
                              </w:rPr>
                            </w:pPr>
                            <w:r>
                              <w:rPr>
                                <w:lang w:val="en-IE"/>
                              </w:rPr>
                              <w:t>Room e.g. PF 5</w:t>
                            </w:r>
                          </w:p>
                          <w:p w14:paraId="36B3B8FA"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27D75" id="Oval 4" o:spid="_x0000_s1026" style="position:absolute;margin-left:300.65pt;margin-top:3.6pt;width:89.3pt;height:8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" fillcolor="#00a0b8 [3204]" strokecolor="#004f5b [1604]" strokeweight="2pt">
                <v:textbox>
                  <w:txbxContent>
                    <w:p w14:paraId="2AA5D39B" w14:textId="77777777" w:rsidR="00CB2C7D" w:rsidRDefault="00CB2C7D" w:rsidP="00CB2C7D">
                      <w:pPr>
                        <w:jc w:val="center"/>
                        <w:rPr>
                          <w:lang w:val="en-IE"/>
                        </w:rPr>
                      </w:pPr>
                      <w:r>
                        <w:rPr>
                          <w:lang w:val="en-IE"/>
                        </w:rPr>
                        <w:t>Room e.g. PF 5</w:t>
                      </w:r>
                    </w:p>
                    <w:p w14:paraId="36B3B8FA" w14:textId="77777777" w:rsidR="00CB2C7D" w:rsidRPr="001F7C20" w:rsidRDefault="00CB2C7D" w:rsidP="00CB2C7D">
                      <w:pPr>
                        <w:jc w:val="center"/>
                        <w:rPr>
                          <w:lang w:val="en-IE"/>
                        </w:rPr>
                      </w:pPr>
                    </w:p>
                  </w:txbxContent>
                </v:textbox>
                <w10:wrap type="through"/>
              </v:oval>
            </w:pict>
          </mc:Fallback>
        </mc:AlternateContent>
      </w:r>
      <w:r>
        <w:t>Design 1</w:t>
      </w:r>
      <w:r>
        <w:t>:</w:t>
      </w:r>
    </w:p>
    <w:p w14:paraId="2B21E9E2" w14:textId="1E0B8504" w:rsidR="00CB2C7D" w:rsidRPr="00031608" w:rsidRDefault="00CB2C7D" w:rsidP="00CB2C7D">
      <w:pPr>
        <w:rPr>
          <w:rFonts w:ascii="Times" w:hAnsi="Times"/>
          <w:b/>
          <w:sz w:val="28"/>
          <w:u w:val="single"/>
          <w:lang w:val="en-IE"/>
        </w:rPr>
      </w:pPr>
      <w:r w:rsidRPr="00031608">
        <w:rPr>
          <w:rFonts w:ascii="Times" w:hAnsi="Times"/>
          <w:noProof/>
          <w:sz w:val="28"/>
          <w:lang w:eastAsia="en-GB"/>
        </w:rPr>
        <mc:AlternateContent>
          <mc:Choice Requires="wps">
            <w:drawing>
              <wp:anchor distT="0" distB="0" distL="114300" distR="114300" simplePos="0" relativeHeight="251669504" behindDoc="0" locked="0" layoutInCell="1" allowOverlap="1" wp14:anchorId="12AB193E" wp14:editId="4E5940FA">
                <wp:simplePos x="0" y="0"/>
                <wp:positionH relativeFrom="column">
                  <wp:posOffset>3594734</wp:posOffset>
                </wp:positionH>
                <wp:positionV relativeFrom="paragraph">
                  <wp:posOffset>867518</wp:posOffset>
                </wp:positionV>
                <wp:extent cx="351736" cy="347872"/>
                <wp:effectExtent l="50800" t="0" r="29845" b="84455"/>
                <wp:wrapNone/>
                <wp:docPr id="5" name="Straight Arrow Connector 5"/>
                <wp:cNvGraphicFramePr/>
                <a:graphic xmlns:a="http://schemas.openxmlformats.org/drawingml/2006/main">
                  <a:graphicData uri="http://schemas.microsoft.com/office/word/2010/wordprocessingShape">
                    <wps:wsp>
                      <wps:cNvCnPr/>
                      <wps:spPr>
                        <a:xfrm flipH="1">
                          <a:off x="0" y="0"/>
                          <a:ext cx="351736" cy="347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4C8AB" id="_x0000_t32" coordsize="21600,21600" o:spt="32" o:oned="t" path="m0,0l21600,21600e" filled="f">
                <v:path arrowok="t" fillok="f" o:connecttype="none"/>
                <o:lock v:ext="edit" shapetype="t"/>
              </v:shapetype>
              <v:shape id="Straight Arrow Connector 5" o:spid="_x0000_s1026" type="#_x0000_t32" style="position:absolute;margin-left:283.05pt;margin-top:68.3pt;width:27.7pt;height:27.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" strokecolor="#0097ae [3044]">
                <v:stroke endarrow="block"/>
              </v:shape>
            </w:pict>
          </mc:Fallback>
        </mc:AlternateContent>
      </w:r>
      <w:r w:rsidRPr="00031608">
        <w:rPr>
          <w:rFonts w:ascii="Times" w:hAnsi="Times"/>
          <w:noProof/>
          <w:sz w:val="28"/>
          <w:lang w:eastAsia="en-GB"/>
        </w:rPr>
        <mc:AlternateContent>
          <mc:Choice Requires="wps">
            <w:drawing>
              <wp:anchor distT="0" distB="0" distL="114300" distR="114300" simplePos="0" relativeHeight="251659264" behindDoc="0" locked="0" layoutInCell="1" allowOverlap="1" wp14:anchorId="4F163B72" wp14:editId="22F37509">
                <wp:simplePos x="0" y="0"/>
                <wp:positionH relativeFrom="column">
                  <wp:posOffset>506095</wp:posOffset>
                </wp:positionH>
                <wp:positionV relativeFrom="paragraph">
                  <wp:posOffset>143510</wp:posOffset>
                </wp:positionV>
                <wp:extent cx="1250315" cy="1142365"/>
                <wp:effectExtent l="0" t="0" r="19685" b="26035"/>
                <wp:wrapThrough wrapText="bothSides">
                  <wp:wrapPolygon edited="0">
                    <wp:start x="6582" y="0"/>
                    <wp:lineTo x="3949" y="1441"/>
                    <wp:lineTo x="0" y="5763"/>
                    <wp:lineTo x="0" y="16329"/>
                    <wp:lineTo x="5704" y="21612"/>
                    <wp:lineTo x="6582" y="21612"/>
                    <wp:lineTo x="14919" y="21612"/>
                    <wp:lineTo x="15797" y="21612"/>
                    <wp:lineTo x="21501" y="16329"/>
                    <wp:lineTo x="21501" y="5763"/>
                    <wp:lineTo x="17552" y="1441"/>
                    <wp:lineTo x="14919" y="0"/>
                    <wp:lineTo x="6582" y="0"/>
                  </wp:wrapPolygon>
                </wp:wrapThrough>
                <wp:docPr id="1" name="Oval 1"/>
                <wp:cNvGraphicFramePr/>
                <a:graphic xmlns:a="http://schemas.openxmlformats.org/drawingml/2006/main">
                  <a:graphicData uri="http://schemas.microsoft.com/office/word/2010/wordprocessingShape">
                    <wps:wsp>
                      <wps:cNvSpPr/>
                      <wps:spPr>
                        <a:xfrm>
                          <a:off x="0" y="0"/>
                          <a:ext cx="1250315" cy="1142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C9D34" w14:textId="77777777" w:rsidR="00CB2C7D" w:rsidRDefault="00CB2C7D" w:rsidP="00CB2C7D">
                            <w:pPr>
                              <w:jc w:val="center"/>
                              <w:rPr>
                                <w:lang w:val="en-IE"/>
                              </w:rPr>
                            </w:pPr>
                            <w:r>
                              <w:rPr>
                                <w:lang w:val="en-IE"/>
                              </w:rPr>
                              <w:t>Student group e.g. 3</w:t>
                            </w:r>
                            <w:r w:rsidRPr="001F7C20">
                              <w:rPr>
                                <w:vertAlign w:val="superscript"/>
                                <w:lang w:val="en-IE"/>
                              </w:rPr>
                              <w:t>rd</w:t>
                            </w:r>
                            <w:r>
                              <w:rPr>
                                <w:lang w:val="en-IE"/>
                              </w:rPr>
                              <w:t xml:space="preserve"> Software</w:t>
                            </w:r>
                          </w:p>
                          <w:p w14:paraId="3417C49A"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163B72" id="Oval 1" o:spid="_x0000_s1027" style="position:absolute;margin-left:39.85pt;margin-top:11.3pt;width:98.45pt;height:8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" fillcolor="#00a0b8 [3204]" strokecolor="#004f5b [1604]" strokeweight="2pt">
                <v:textbox>
                  <w:txbxContent>
                    <w:p w14:paraId="77AC9D34" w14:textId="77777777" w:rsidR="00CB2C7D" w:rsidRDefault="00CB2C7D" w:rsidP="00CB2C7D">
                      <w:pPr>
                        <w:jc w:val="center"/>
                        <w:rPr>
                          <w:lang w:val="en-IE"/>
                        </w:rPr>
                      </w:pPr>
                      <w:r>
                        <w:rPr>
                          <w:lang w:val="en-IE"/>
                        </w:rPr>
                        <w:t>Student group e.g. 3</w:t>
                      </w:r>
                      <w:r w:rsidRPr="001F7C20">
                        <w:rPr>
                          <w:vertAlign w:val="superscript"/>
                          <w:lang w:val="en-IE"/>
                        </w:rPr>
                        <w:t>rd</w:t>
                      </w:r>
                      <w:r>
                        <w:rPr>
                          <w:lang w:val="en-IE"/>
                        </w:rPr>
                        <w:t xml:space="preserve"> Software</w:t>
                      </w:r>
                    </w:p>
                    <w:p w14:paraId="3417C49A"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noProof/>
          <w:sz w:val="28"/>
          <w:lang w:eastAsia="en-GB"/>
        </w:rPr>
        <mc:AlternateContent>
          <mc:Choice Requires="wps">
            <w:drawing>
              <wp:anchor distT="0" distB="0" distL="114300" distR="114300" simplePos="0" relativeHeight="251661312" behindDoc="0" locked="0" layoutInCell="1" allowOverlap="1" wp14:anchorId="70DD8DF8" wp14:editId="7E9C49AB">
                <wp:simplePos x="0" y="0"/>
                <wp:positionH relativeFrom="column">
                  <wp:posOffset>1536700</wp:posOffset>
                </wp:positionH>
                <wp:positionV relativeFrom="paragraph">
                  <wp:posOffset>2427605</wp:posOffset>
                </wp:positionV>
                <wp:extent cx="1261110" cy="1254125"/>
                <wp:effectExtent l="0" t="0" r="34290" b="15875"/>
                <wp:wrapThrough wrapText="bothSides">
                  <wp:wrapPolygon edited="0">
                    <wp:start x="6961" y="0"/>
                    <wp:lineTo x="3915" y="1312"/>
                    <wp:lineTo x="0" y="5687"/>
                    <wp:lineTo x="0" y="15749"/>
                    <wp:lineTo x="4350" y="20998"/>
                    <wp:lineTo x="6961" y="21436"/>
                    <wp:lineTo x="14792" y="21436"/>
                    <wp:lineTo x="17402" y="20998"/>
                    <wp:lineTo x="21752" y="15749"/>
                    <wp:lineTo x="21752" y="5687"/>
                    <wp:lineTo x="17837" y="1312"/>
                    <wp:lineTo x="14792" y="0"/>
                    <wp:lineTo x="6961" y="0"/>
                  </wp:wrapPolygon>
                </wp:wrapThrough>
                <wp:docPr id="3" name="Oval 3"/>
                <wp:cNvGraphicFramePr/>
                <a:graphic xmlns:a="http://schemas.openxmlformats.org/drawingml/2006/main">
                  <a:graphicData uri="http://schemas.microsoft.com/office/word/2010/wordprocessingShape">
                    <wps:wsp>
                      <wps:cNvSpPr/>
                      <wps:spPr>
                        <a:xfrm>
                          <a:off x="0" y="0"/>
                          <a:ext cx="1261110" cy="1254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BEEB9" w14:textId="77777777" w:rsidR="00CB2C7D" w:rsidRDefault="00CB2C7D" w:rsidP="00CB2C7D">
                            <w:pPr>
                              <w:jc w:val="center"/>
                              <w:rPr>
                                <w:lang w:val="en-IE"/>
                              </w:rPr>
                            </w:pPr>
                            <w:r>
                              <w:rPr>
                                <w:lang w:val="en-IE"/>
                              </w:rPr>
                              <w:t>Subject e.g. Graph Theory</w:t>
                            </w:r>
                          </w:p>
                          <w:p w14:paraId="30F22991"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D8DF8" id="Oval 3" o:spid="_x0000_s1028" style="position:absolute;margin-left:121pt;margin-top:191.15pt;width:99.3pt;height:9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" fillcolor="#00a0b8 [3204]" strokecolor="#004f5b [1604]" strokeweight="2pt">
                <v:textbox>
                  <w:txbxContent>
                    <w:p w14:paraId="7AABEEB9" w14:textId="77777777" w:rsidR="00CB2C7D" w:rsidRDefault="00CB2C7D" w:rsidP="00CB2C7D">
                      <w:pPr>
                        <w:jc w:val="center"/>
                        <w:rPr>
                          <w:lang w:val="en-IE"/>
                        </w:rPr>
                      </w:pPr>
                      <w:r>
                        <w:rPr>
                          <w:lang w:val="en-IE"/>
                        </w:rPr>
                        <w:t>Subject e.g. Graph Theory</w:t>
                      </w:r>
                    </w:p>
                    <w:p w14:paraId="30F22991"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noProof/>
          <w:sz w:val="28"/>
          <w:lang w:eastAsia="en-GB"/>
        </w:rPr>
        <mc:AlternateContent>
          <mc:Choice Requires="wps">
            <w:drawing>
              <wp:anchor distT="0" distB="0" distL="114300" distR="114300" simplePos="0" relativeHeight="251662336" behindDoc="0" locked="0" layoutInCell="1" allowOverlap="1" wp14:anchorId="4CC31896" wp14:editId="3AFAB3A9">
                <wp:simplePos x="0" y="0"/>
                <wp:positionH relativeFrom="column">
                  <wp:posOffset>4281170</wp:posOffset>
                </wp:positionH>
                <wp:positionV relativeFrom="paragraph">
                  <wp:posOffset>1169035</wp:posOffset>
                </wp:positionV>
                <wp:extent cx="1029970" cy="953770"/>
                <wp:effectExtent l="0" t="0" r="36830" b="36830"/>
                <wp:wrapThrough wrapText="bothSides">
                  <wp:wrapPolygon edited="0">
                    <wp:start x="6392" y="0"/>
                    <wp:lineTo x="0" y="3451"/>
                    <wp:lineTo x="0" y="14956"/>
                    <wp:lineTo x="1598" y="18983"/>
                    <wp:lineTo x="5859" y="21859"/>
                    <wp:lineTo x="6392" y="21859"/>
                    <wp:lineTo x="15448" y="21859"/>
                    <wp:lineTo x="15980" y="21859"/>
                    <wp:lineTo x="20242" y="18983"/>
                    <wp:lineTo x="21840" y="14956"/>
                    <wp:lineTo x="21840" y="3451"/>
                    <wp:lineTo x="15448" y="0"/>
                    <wp:lineTo x="6392" y="0"/>
                  </wp:wrapPolygon>
                </wp:wrapThrough>
                <wp:docPr id="6" name="Oval 6"/>
                <wp:cNvGraphicFramePr/>
                <a:graphic xmlns:a="http://schemas.openxmlformats.org/drawingml/2006/main">
                  <a:graphicData uri="http://schemas.microsoft.com/office/word/2010/wordprocessingShape">
                    <wps:wsp>
                      <wps:cNvSpPr/>
                      <wps:spPr>
                        <a:xfrm>
                          <a:off x="0" y="0"/>
                          <a:ext cx="1029970" cy="9537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1E7B6" w14:textId="77777777" w:rsidR="00CB2C7D" w:rsidRDefault="00CB2C7D" w:rsidP="00CB2C7D">
                            <w:pPr>
                              <w:jc w:val="center"/>
                              <w:rPr>
                                <w:lang w:val="en-IE"/>
                              </w:rPr>
                            </w:pPr>
                            <w:r>
                              <w:rPr>
                                <w:lang w:val="en-IE"/>
                              </w:rPr>
                              <w:t>Lecturer</w:t>
                            </w:r>
                          </w:p>
                          <w:p w14:paraId="6C832AB9" w14:textId="77777777" w:rsidR="00CB2C7D" w:rsidRDefault="00CB2C7D" w:rsidP="00CB2C7D">
                            <w:pPr>
                              <w:jc w:val="center"/>
                              <w:rPr>
                                <w:lang w:val="en-IE"/>
                              </w:rPr>
                            </w:pPr>
                            <w:r>
                              <w:rPr>
                                <w:lang w:val="en-IE"/>
                              </w:rPr>
                              <w:t>e.g. Ian McLoughlin</w:t>
                            </w:r>
                          </w:p>
                          <w:p w14:paraId="7F0AF3D7" w14:textId="77777777" w:rsidR="00CB2C7D" w:rsidRDefault="00CB2C7D" w:rsidP="00CB2C7D">
                            <w:pPr>
                              <w:jc w:val="center"/>
                              <w:rPr>
                                <w:lang w:val="en-IE"/>
                              </w:rPr>
                            </w:pPr>
                          </w:p>
                          <w:p w14:paraId="62396A07"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31896" id="Oval 6" o:spid="_x0000_s1029" style="position:absolute;margin-left:337.1pt;margin-top:92.05pt;width:81.1pt;height:7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" fillcolor="#00a0b8 [3204]" strokecolor="#004f5b [1604]" strokeweight="2pt">
                <v:textbox>
                  <w:txbxContent>
                    <w:p w14:paraId="63E1E7B6" w14:textId="77777777" w:rsidR="00CB2C7D" w:rsidRDefault="00CB2C7D" w:rsidP="00CB2C7D">
                      <w:pPr>
                        <w:jc w:val="center"/>
                        <w:rPr>
                          <w:lang w:val="en-IE"/>
                        </w:rPr>
                      </w:pPr>
                      <w:r>
                        <w:rPr>
                          <w:lang w:val="en-IE"/>
                        </w:rPr>
                        <w:t>Lecturer</w:t>
                      </w:r>
                    </w:p>
                    <w:p w14:paraId="6C832AB9" w14:textId="77777777" w:rsidR="00CB2C7D" w:rsidRDefault="00CB2C7D" w:rsidP="00CB2C7D">
                      <w:pPr>
                        <w:jc w:val="center"/>
                        <w:rPr>
                          <w:lang w:val="en-IE"/>
                        </w:rPr>
                      </w:pPr>
                      <w:r>
                        <w:rPr>
                          <w:lang w:val="en-IE"/>
                        </w:rPr>
                        <w:t>e.g. Ian McLoughlin</w:t>
                      </w:r>
                    </w:p>
                    <w:p w14:paraId="7F0AF3D7" w14:textId="77777777" w:rsidR="00CB2C7D" w:rsidRDefault="00CB2C7D" w:rsidP="00CB2C7D">
                      <w:pPr>
                        <w:jc w:val="center"/>
                        <w:rPr>
                          <w:lang w:val="en-IE"/>
                        </w:rPr>
                      </w:pPr>
                    </w:p>
                    <w:p w14:paraId="62396A07"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noProof/>
          <w:sz w:val="28"/>
          <w:lang w:eastAsia="en-GB"/>
        </w:rPr>
        <mc:AlternateContent>
          <mc:Choice Requires="wps">
            <w:drawing>
              <wp:anchor distT="0" distB="0" distL="114300" distR="114300" simplePos="0" relativeHeight="251664384" behindDoc="0" locked="0" layoutInCell="1" allowOverlap="1" wp14:anchorId="6AC8B07F" wp14:editId="3027F5A5">
                <wp:simplePos x="0" y="0"/>
                <wp:positionH relativeFrom="column">
                  <wp:posOffset>3706837</wp:posOffset>
                </wp:positionH>
                <wp:positionV relativeFrom="paragraph">
                  <wp:posOffset>1742440</wp:posOffset>
                </wp:positionV>
                <wp:extent cx="459398" cy="102333"/>
                <wp:effectExtent l="50800" t="0" r="23495" b="100965"/>
                <wp:wrapNone/>
                <wp:docPr id="10" name="Straight Arrow Connector 10"/>
                <wp:cNvGraphicFramePr/>
                <a:graphic xmlns:a="http://schemas.openxmlformats.org/drawingml/2006/main">
                  <a:graphicData uri="http://schemas.microsoft.com/office/word/2010/wordprocessingShape">
                    <wps:wsp>
                      <wps:cNvCnPr/>
                      <wps:spPr>
                        <a:xfrm flipH="1">
                          <a:off x="0" y="0"/>
                          <a:ext cx="459398" cy="102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BC430" id="Straight Arrow Connector 10" o:spid="_x0000_s1026" type="#_x0000_t32" style="position:absolute;margin-left:291.9pt;margin-top:137.2pt;width:36.15pt;height:8.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" strokecolor="#0097ae [3044]">
                <v:stroke endarrow="block"/>
              </v:shape>
            </w:pict>
          </mc:Fallback>
        </mc:AlternateContent>
      </w:r>
      <w:r w:rsidRPr="00031608">
        <w:rPr>
          <w:rFonts w:ascii="Times" w:hAnsi="Times"/>
          <w:noProof/>
          <w:sz w:val="28"/>
          <w:lang w:eastAsia="en-GB"/>
        </w:rPr>
        <mc:AlternateContent>
          <mc:Choice Requires="wps">
            <w:drawing>
              <wp:anchor distT="0" distB="0" distL="114300" distR="114300" simplePos="0" relativeHeight="251663360" behindDoc="0" locked="0" layoutInCell="1" allowOverlap="1" wp14:anchorId="08077803" wp14:editId="2193BFFE">
                <wp:simplePos x="0" y="0"/>
                <wp:positionH relativeFrom="column">
                  <wp:posOffset>1653198</wp:posOffset>
                </wp:positionH>
                <wp:positionV relativeFrom="paragraph">
                  <wp:posOffset>1057422</wp:posOffset>
                </wp:positionV>
                <wp:extent cx="572819" cy="308708"/>
                <wp:effectExtent l="0" t="0" r="113030" b="72390"/>
                <wp:wrapNone/>
                <wp:docPr id="7" name="Straight Arrow Connector 7" title="Attends"/>
                <wp:cNvGraphicFramePr/>
                <a:graphic xmlns:a="http://schemas.openxmlformats.org/drawingml/2006/main">
                  <a:graphicData uri="http://schemas.microsoft.com/office/word/2010/wordprocessingShape">
                    <wps:wsp>
                      <wps:cNvCnPr/>
                      <wps:spPr>
                        <a:xfrm>
                          <a:off x="0" y="0"/>
                          <a:ext cx="572819" cy="308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589D0" id="Straight Arrow Connector 7" o:spid="_x0000_s1026" type="#_x0000_t32" alt="Title: Attends" style="position:absolute;margin-left:130.15pt;margin-top:83.25pt;width:45.1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" strokecolor="#0097ae [3044]">
                <v:stroke endarrow="block"/>
              </v:shape>
            </w:pict>
          </mc:Fallback>
        </mc:AlternateContent>
      </w:r>
      <w:r w:rsidRPr="00031608">
        <w:rPr>
          <w:rFonts w:ascii="Times" w:hAnsi="Times"/>
          <w:noProof/>
          <w:sz w:val="28"/>
          <w:lang w:eastAsia="en-GB"/>
        </w:rPr>
        <mc:AlternateContent>
          <mc:Choice Requires="wps">
            <w:drawing>
              <wp:anchor distT="0" distB="0" distL="114300" distR="114300" simplePos="0" relativeHeight="251665408" behindDoc="0" locked="0" layoutInCell="1" allowOverlap="1" wp14:anchorId="3C392FE4" wp14:editId="78EF15A4">
                <wp:simplePos x="0" y="0"/>
                <wp:positionH relativeFrom="column">
                  <wp:posOffset>2451735</wp:posOffset>
                </wp:positionH>
                <wp:positionV relativeFrom="paragraph">
                  <wp:posOffset>2200616</wp:posOffset>
                </wp:positionV>
                <wp:extent cx="225767" cy="341923"/>
                <wp:effectExtent l="0" t="50800" r="79375" b="39370"/>
                <wp:wrapNone/>
                <wp:docPr id="11" name="Straight Arrow Connector 11"/>
                <wp:cNvGraphicFramePr/>
                <a:graphic xmlns:a="http://schemas.openxmlformats.org/drawingml/2006/main">
                  <a:graphicData uri="http://schemas.microsoft.com/office/word/2010/wordprocessingShape">
                    <wps:wsp>
                      <wps:cNvCnPr/>
                      <wps:spPr>
                        <a:xfrm flipV="1">
                          <a:off x="0" y="0"/>
                          <a:ext cx="225767" cy="341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26EAA" id="Straight Arrow Connector 11" o:spid="_x0000_s1026" type="#_x0000_t32" style="position:absolute;margin-left:193.05pt;margin-top:173.3pt;width:17.8pt;height:2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" strokecolor="#0097ae [3044]">
                <v:stroke endarrow="block"/>
              </v:shape>
            </w:pict>
          </mc:Fallback>
        </mc:AlternateContent>
      </w:r>
      <w:r w:rsidRPr="00031608">
        <w:rPr>
          <w:rFonts w:ascii="Times" w:hAnsi="Times"/>
          <w:noProof/>
          <w:sz w:val="28"/>
          <w:lang w:eastAsia="en-GB"/>
        </w:rPr>
        <mc:AlternateContent>
          <mc:Choice Requires="wps">
            <w:drawing>
              <wp:anchor distT="0" distB="0" distL="114300" distR="114300" simplePos="0" relativeHeight="251660288" behindDoc="0" locked="0" layoutInCell="1" allowOverlap="1" wp14:anchorId="071E304A" wp14:editId="2C2F362A">
                <wp:simplePos x="0" y="0"/>
                <wp:positionH relativeFrom="column">
                  <wp:posOffset>2336800</wp:posOffset>
                </wp:positionH>
                <wp:positionV relativeFrom="paragraph">
                  <wp:posOffset>1018540</wp:posOffset>
                </wp:positionV>
                <wp:extent cx="1263650" cy="1180465"/>
                <wp:effectExtent l="0" t="0" r="31750" b="13335"/>
                <wp:wrapThrough wrapText="bothSides">
                  <wp:wrapPolygon edited="0">
                    <wp:start x="6947" y="0"/>
                    <wp:lineTo x="3473" y="1859"/>
                    <wp:lineTo x="0" y="5577"/>
                    <wp:lineTo x="0" y="16267"/>
                    <wp:lineTo x="5644" y="21379"/>
                    <wp:lineTo x="6947" y="21379"/>
                    <wp:lineTo x="14762" y="21379"/>
                    <wp:lineTo x="16064" y="21379"/>
                    <wp:lineTo x="21709" y="16267"/>
                    <wp:lineTo x="21709" y="5577"/>
                    <wp:lineTo x="18235" y="1859"/>
                    <wp:lineTo x="14762" y="0"/>
                    <wp:lineTo x="6947" y="0"/>
                  </wp:wrapPolygon>
                </wp:wrapThrough>
                <wp:docPr id="2" name="Oval 2"/>
                <wp:cNvGraphicFramePr/>
                <a:graphic xmlns:a="http://schemas.openxmlformats.org/drawingml/2006/main">
                  <a:graphicData uri="http://schemas.microsoft.com/office/word/2010/wordprocessingShape">
                    <wps:wsp>
                      <wps:cNvSpPr/>
                      <wps:spPr>
                        <a:xfrm>
                          <a:off x="0" y="0"/>
                          <a:ext cx="1263650" cy="1180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D3BD4" w14:textId="77777777" w:rsidR="00CB2C7D" w:rsidRDefault="00CB2C7D" w:rsidP="00CB2C7D">
                            <w:pPr>
                              <w:jc w:val="center"/>
                              <w:rPr>
                                <w:lang w:val="en-IE"/>
                              </w:rPr>
                            </w:pPr>
                            <w:r>
                              <w:rPr>
                                <w:lang w:val="en-IE"/>
                              </w:rPr>
                              <w:t>Time slot e.g. Monday 12 pm</w:t>
                            </w:r>
                          </w:p>
                          <w:p w14:paraId="147CE073" w14:textId="77777777" w:rsidR="00CB2C7D" w:rsidRPr="001F7C20" w:rsidRDefault="00CB2C7D" w:rsidP="00CB2C7D">
                            <w:pPr>
                              <w:jc w:val="center"/>
                              <w:rPr>
                                <w:lang w:val="en-I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E304A" id="Oval 2" o:spid="_x0000_s1030" style="position:absolute;margin-left:184pt;margin-top:80.2pt;width:99.5pt;height:9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" fillcolor="#00a0b8 [3204]" strokecolor="#004f5b [1604]" strokeweight="2pt">
                <v:textbox>
                  <w:txbxContent>
                    <w:p w14:paraId="18CD3BD4" w14:textId="77777777" w:rsidR="00CB2C7D" w:rsidRDefault="00CB2C7D" w:rsidP="00CB2C7D">
                      <w:pPr>
                        <w:jc w:val="center"/>
                        <w:rPr>
                          <w:lang w:val="en-IE"/>
                        </w:rPr>
                      </w:pPr>
                      <w:r>
                        <w:rPr>
                          <w:lang w:val="en-IE"/>
                        </w:rPr>
                        <w:t>Time slot e.g. Monday 12 pm</w:t>
                      </w:r>
                    </w:p>
                    <w:p w14:paraId="147CE073" w14:textId="77777777" w:rsidR="00CB2C7D" w:rsidRPr="001F7C20" w:rsidRDefault="00CB2C7D" w:rsidP="00CB2C7D">
                      <w:pPr>
                        <w:jc w:val="center"/>
                        <w:rPr>
                          <w:lang w:val="en-IE"/>
                        </w:rPr>
                      </w:pPr>
                    </w:p>
                  </w:txbxContent>
                </v:textbox>
                <w10:wrap type="through"/>
              </v:oval>
            </w:pict>
          </mc:Fallback>
        </mc:AlternateContent>
      </w:r>
      <w:r w:rsidRPr="00031608">
        <w:rPr>
          <w:rFonts w:ascii="Times" w:hAnsi="Times"/>
          <w:b/>
          <w:sz w:val="28"/>
          <w:u w:val="single"/>
          <w:lang w:val="en-IE"/>
        </w:rPr>
        <w:br w:type="page"/>
      </w:r>
    </w:p>
    <w:p w14:paraId="360D75B2" w14:textId="46F6697F" w:rsidR="00AD6C66" w:rsidRPr="00CB2C7D" w:rsidRDefault="00AD6C66" w:rsidP="00AD6C66">
      <w:pPr>
        <w:pStyle w:val="Heading2"/>
      </w:pPr>
      <w:r>
        <w:lastRenderedPageBreak/>
        <w:t>Design 1:</w:t>
      </w:r>
    </w:p>
    <w:p w14:paraId="27558E6C" w14:textId="76B63B2A" w:rsidR="00AD6C66" w:rsidRDefault="00AD6C66" w:rsidP="00AD6C66">
      <w:pPr>
        <w:rPr>
          <w:rFonts w:ascii="Times" w:hAnsi="Times"/>
          <w:b/>
          <w:sz w:val="28"/>
          <w:u w:val="single"/>
          <w:lang w:val="en-IE"/>
        </w:rPr>
      </w:pPr>
      <w:r>
        <w:rPr>
          <w:rFonts w:ascii="Times" w:hAnsi="Times"/>
          <w:b/>
          <w:noProof/>
          <w:sz w:val="28"/>
          <w:u w:val="single"/>
          <w:lang w:eastAsia="en-GB"/>
        </w:rPr>
        <mc:AlternateContent>
          <mc:Choice Requires="wps">
            <w:drawing>
              <wp:anchor distT="0" distB="0" distL="114300" distR="114300" simplePos="0" relativeHeight="251675648" behindDoc="0" locked="0" layoutInCell="1" allowOverlap="1" wp14:anchorId="2AD211CA" wp14:editId="1F231F19">
                <wp:simplePos x="0" y="0"/>
                <wp:positionH relativeFrom="column">
                  <wp:posOffset>3367405</wp:posOffset>
                </wp:positionH>
                <wp:positionV relativeFrom="paragraph">
                  <wp:posOffset>410210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9" name="Oval 19"/>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D6DE" w14:textId="77777777" w:rsidR="00AD6C66" w:rsidRDefault="00AD6C66" w:rsidP="00AD6C66">
                            <w:pPr>
                              <w:jc w:val="center"/>
                            </w:pPr>
                            <w:r w:rsidRPr="008751BF">
                              <w:rPr>
                                <w:rFonts w:ascii="Times" w:hAnsi="Times"/>
                                <w:color w:val="FFFFFF" w:themeColor="background1"/>
                                <w:sz w:val="16"/>
                                <w:lang w:val="en-IE"/>
                              </w:rPr>
                              <w:t xml:space="preserve">Subject e.g. Graph </w:t>
                            </w:r>
                            <w:r>
                              <w:rPr>
                                <w:rFonts w:ascii="Times" w:hAnsi="Times"/>
                                <w:sz w:val="16"/>
                                <w:lang w:val="en-IE"/>
                              </w:rPr>
                              <w:t>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211CA" id="Oval 19" o:spid="_x0000_s1031" style="position:absolute;margin-left:265.15pt;margin-top:32.3pt;width:63pt;height:6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" fillcolor="#00a0b8 [3204]" strokecolor="#004f5b [1604]" strokeweight="2pt">
                <v:textbox>
                  <w:txbxContent>
                    <w:p w14:paraId="44EFD6DE" w14:textId="77777777" w:rsidR="00AD6C66" w:rsidRDefault="00AD6C66" w:rsidP="00AD6C66">
                      <w:pPr>
                        <w:jc w:val="center"/>
                      </w:pPr>
                      <w:r w:rsidRPr="008751BF">
                        <w:rPr>
                          <w:rFonts w:ascii="Times" w:hAnsi="Times"/>
                          <w:color w:val="FFFFFF" w:themeColor="background1"/>
                          <w:sz w:val="16"/>
                          <w:lang w:val="en-IE"/>
                        </w:rPr>
                        <w:t xml:space="preserve">Subject e.g. Graph </w:t>
                      </w:r>
                      <w:r>
                        <w:rPr>
                          <w:rFonts w:ascii="Times" w:hAnsi="Times"/>
                          <w:sz w:val="16"/>
                          <w:lang w:val="en-IE"/>
                        </w:rPr>
                        <w:t>Theory</w:t>
                      </w:r>
                    </w:p>
                  </w:txbxContent>
                </v:textbox>
                <w10:wrap type="through"/>
              </v:oval>
            </w:pict>
          </mc:Fallback>
        </mc:AlternateContent>
      </w:r>
      <w:r>
        <w:rPr>
          <w:rFonts w:ascii="Times" w:hAnsi="Times"/>
          <w:b/>
          <w:noProof/>
          <w:sz w:val="28"/>
          <w:u w:val="single"/>
          <w:lang w:eastAsia="en-GB"/>
        </w:rPr>
        <mc:AlternateContent>
          <mc:Choice Requires="wps">
            <w:drawing>
              <wp:anchor distT="0" distB="0" distL="114300" distR="114300" simplePos="0" relativeHeight="251673600" behindDoc="0" locked="0" layoutInCell="1" allowOverlap="1" wp14:anchorId="449F5AD6" wp14:editId="6F7F7BB2">
                <wp:simplePos x="0" y="0"/>
                <wp:positionH relativeFrom="column">
                  <wp:posOffset>1080135</wp:posOffset>
                </wp:positionH>
                <wp:positionV relativeFrom="paragraph">
                  <wp:posOffset>410210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4" name="Oval 14"/>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2E960" w14:textId="77777777" w:rsidR="00AD6C66" w:rsidRPr="008751BF" w:rsidRDefault="00AD6C66" w:rsidP="00AD6C66">
                            <w:pPr>
                              <w:jc w:val="center"/>
                              <w:rPr>
                                <w:rFonts w:ascii="Times" w:hAnsi="Times"/>
                                <w:sz w:val="16"/>
                                <w:lang w:val="en-IE"/>
                                <w14:glow w14:rad="0">
                                  <w14:schemeClr w14:val="bg1"/>
                                </w14:glow>
                              </w:rPr>
                            </w:pPr>
                            <w:r w:rsidRPr="008751BF">
                              <w:rPr>
                                <w:rFonts w:ascii="Times" w:hAnsi="Times"/>
                                <w:color w:val="FFFFFF" w:themeColor="background1"/>
                                <w:sz w:val="16"/>
                                <w:lang w:val="en-IE"/>
                                <w14:glow w14:rad="0">
                                  <w14:schemeClr w14:val="bg1"/>
                                </w14:glow>
                              </w:rPr>
                              <w:t>Days e.g. Monday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F5AD6" id="Oval 14" o:spid="_x0000_s1032" style="position:absolute;margin-left:85.05pt;margin-top:32.3pt;width:63pt;height: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" fillcolor="#00a0b8 [3204]" strokecolor="#004f5b [1604]" strokeweight="2pt">
                <v:textbox>
                  <w:txbxContent>
                    <w:p w14:paraId="4012E960" w14:textId="77777777" w:rsidR="00AD6C66" w:rsidRPr="008751BF" w:rsidRDefault="00AD6C66" w:rsidP="00AD6C66">
                      <w:pPr>
                        <w:jc w:val="center"/>
                        <w:rPr>
                          <w:rFonts w:ascii="Times" w:hAnsi="Times"/>
                          <w:sz w:val="16"/>
                          <w:lang w:val="en-IE"/>
                          <w14:glow w14:rad="0">
                            <w14:schemeClr w14:val="bg1"/>
                          </w14:glow>
                        </w:rPr>
                      </w:pPr>
                      <w:r w:rsidRPr="008751BF">
                        <w:rPr>
                          <w:rFonts w:ascii="Times" w:hAnsi="Times"/>
                          <w:color w:val="FFFFFF" w:themeColor="background1"/>
                          <w:sz w:val="16"/>
                          <w:lang w:val="en-IE"/>
                          <w14:glow w14:rad="0">
                            <w14:schemeClr w14:val="bg1"/>
                          </w14:glow>
                        </w:rPr>
                        <w:t>Days e.g. Monday</w:t>
                      </w:r>
                    </w:p>
                  </w:txbxContent>
                </v:textbox>
                <w10:wrap type="through"/>
              </v:oval>
            </w:pict>
          </mc:Fallback>
        </mc:AlternateContent>
      </w:r>
    </w:p>
    <w:p w14:paraId="18457C89" w14:textId="00E89C06" w:rsidR="00AD6C66" w:rsidRDefault="00AD6C66" w:rsidP="00AD6C66">
      <w:pPr>
        <w:rPr>
          <w:rFonts w:ascii="Times" w:hAnsi="Times"/>
          <w:b/>
          <w:sz w:val="28"/>
          <w:u w:val="single"/>
          <w:lang w:val="en-IE"/>
        </w:rPr>
      </w:pPr>
    </w:p>
    <w:p w14:paraId="3CC74932" w14:textId="2026020F" w:rsidR="00AD6C66" w:rsidRDefault="00AD6C66" w:rsidP="00AD6C66">
      <w:pPr>
        <w:rPr>
          <w:rFonts w:ascii="Times" w:hAnsi="Times"/>
          <w:b/>
          <w:sz w:val="28"/>
          <w:u w:val="single"/>
          <w:lang w:val="en-IE"/>
        </w:rPr>
      </w:pPr>
      <w:r>
        <w:rPr>
          <w:rFonts w:ascii="Times" w:hAnsi="Times"/>
          <w:b/>
          <w:noProof/>
          <w:sz w:val="28"/>
          <w:u w:val="single"/>
          <w:lang w:eastAsia="en-GB"/>
        </w:rPr>
        <mc:AlternateContent>
          <mc:Choice Requires="wps">
            <w:drawing>
              <wp:anchor distT="0" distB="0" distL="114300" distR="114300" simplePos="0" relativeHeight="251687936" behindDoc="0" locked="0" layoutInCell="1" allowOverlap="1" wp14:anchorId="52114CDC" wp14:editId="2BB4AB77">
                <wp:simplePos x="0" y="0"/>
                <wp:positionH relativeFrom="column">
                  <wp:posOffset>4165857</wp:posOffset>
                </wp:positionH>
                <wp:positionV relativeFrom="paragraph">
                  <wp:posOffset>207740</wp:posOffset>
                </wp:positionV>
                <wp:extent cx="345098" cy="227623"/>
                <wp:effectExtent l="0" t="0" r="86995" b="77470"/>
                <wp:wrapNone/>
                <wp:docPr id="34" name="Straight Arrow Connector 34"/>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848CBA" id="Straight Arrow Connector 34" o:spid="_x0000_s1026" type="#_x0000_t32" style="position:absolute;margin-left:328pt;margin-top:16.35pt;width:27.15pt;height:17.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83840" behindDoc="0" locked="0" layoutInCell="1" allowOverlap="1" wp14:anchorId="23EA0F6A" wp14:editId="75F5FA77">
                <wp:simplePos x="0" y="0"/>
                <wp:positionH relativeFrom="column">
                  <wp:posOffset>3025289</wp:posOffset>
                </wp:positionH>
                <wp:positionV relativeFrom="paragraph">
                  <wp:posOffset>319297</wp:posOffset>
                </wp:positionV>
                <wp:extent cx="342900" cy="228600"/>
                <wp:effectExtent l="0" t="50800" r="63500" b="25400"/>
                <wp:wrapNone/>
                <wp:docPr id="29" name="Straight Arrow Connector 29"/>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E6F3B" id="Straight Arrow Connector 29" o:spid="_x0000_s1026" type="#_x0000_t32" style="position:absolute;margin-left:238.2pt;margin-top:25.15pt;width:27pt;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82816" behindDoc="0" locked="0" layoutInCell="1" allowOverlap="1" wp14:anchorId="683187AD" wp14:editId="061F165D">
                <wp:simplePos x="0" y="0"/>
                <wp:positionH relativeFrom="column">
                  <wp:posOffset>1880181</wp:posOffset>
                </wp:positionH>
                <wp:positionV relativeFrom="paragraph">
                  <wp:posOffset>315392</wp:posOffset>
                </wp:positionV>
                <wp:extent cx="345098" cy="227623"/>
                <wp:effectExtent l="0" t="0" r="86995" b="77470"/>
                <wp:wrapNone/>
                <wp:docPr id="28" name="Straight Arrow Connector 28"/>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AE6CBE" id="Straight Arrow Connector 28" o:spid="_x0000_s1026" type="#_x0000_t32" style="position:absolute;margin-left:148.05pt;margin-top:24.85pt;width:27.15pt;height:17.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79744" behindDoc="0" locked="0" layoutInCell="1" allowOverlap="1" wp14:anchorId="5525FC77" wp14:editId="34E52953">
                <wp:simplePos x="0" y="0"/>
                <wp:positionH relativeFrom="column">
                  <wp:posOffset>737600</wp:posOffset>
                </wp:positionH>
                <wp:positionV relativeFrom="paragraph">
                  <wp:posOffset>210915</wp:posOffset>
                </wp:positionV>
                <wp:extent cx="342900" cy="228600"/>
                <wp:effectExtent l="0" t="50800" r="63500" b="25400"/>
                <wp:wrapNone/>
                <wp:docPr id="25" name="Straight Arrow Connector 25"/>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A7AE1" id="Straight Arrow Connector 25" o:spid="_x0000_s1026" type="#_x0000_t32" style="position:absolute;margin-left:58.1pt;margin-top:16.6pt;width:27pt;height:1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71552" behindDoc="0" locked="0" layoutInCell="1" allowOverlap="1" wp14:anchorId="29F04E61" wp14:editId="379557ED">
                <wp:simplePos x="0" y="0"/>
                <wp:positionH relativeFrom="column">
                  <wp:posOffset>-406400</wp:posOffset>
                </wp:positionH>
                <wp:positionV relativeFrom="paragraph">
                  <wp:posOffset>208915</wp:posOffset>
                </wp:positionV>
                <wp:extent cx="1028700" cy="913765"/>
                <wp:effectExtent l="0" t="0" r="38100" b="26035"/>
                <wp:wrapThrough wrapText="bothSides">
                  <wp:wrapPolygon edited="0">
                    <wp:start x="6400" y="0"/>
                    <wp:lineTo x="0" y="3603"/>
                    <wp:lineTo x="0" y="15611"/>
                    <wp:lineTo x="2133" y="19213"/>
                    <wp:lineTo x="5867" y="21615"/>
                    <wp:lineTo x="6400" y="21615"/>
                    <wp:lineTo x="15467" y="21615"/>
                    <wp:lineTo x="16000" y="21615"/>
                    <wp:lineTo x="19733" y="19213"/>
                    <wp:lineTo x="21867" y="15611"/>
                    <wp:lineTo x="21867" y="3603"/>
                    <wp:lineTo x="15467" y="0"/>
                    <wp:lineTo x="6400" y="0"/>
                  </wp:wrapPolygon>
                </wp:wrapThrough>
                <wp:docPr id="12" name="Oval 12"/>
                <wp:cNvGraphicFramePr/>
                <a:graphic xmlns:a="http://schemas.openxmlformats.org/drawingml/2006/main">
                  <a:graphicData uri="http://schemas.microsoft.com/office/word/2010/wordprocessingShape">
                    <wps:wsp>
                      <wps:cNvSpPr/>
                      <wps:spPr>
                        <a:xfrm>
                          <a:off x="0" y="0"/>
                          <a:ext cx="1028700"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E1D30" w14:textId="77777777" w:rsidR="00AD6C66" w:rsidRPr="008751BF" w:rsidRDefault="00AD6C66" w:rsidP="00AD6C66">
                            <w:pPr>
                              <w:jc w:val="center"/>
                              <w:rPr>
                                <w:rFonts w:ascii="Times" w:hAnsi="Times"/>
                                <w:color w:val="FFFFFF" w:themeColor="background1"/>
                                <w:sz w:val="15"/>
                                <w:szCs w:val="20"/>
                                <w:lang w:val="en-IE"/>
                                <w14:glow w14:rad="0">
                                  <w14:schemeClr w14:val="bg1"/>
                                </w14:glow>
                              </w:rPr>
                            </w:pPr>
                            <w:r w:rsidRPr="008751BF">
                              <w:rPr>
                                <w:rFonts w:ascii="Times" w:hAnsi="Times"/>
                                <w:color w:val="FFFFFF" w:themeColor="background1"/>
                                <w:sz w:val="15"/>
                                <w:szCs w:val="20"/>
                                <w:lang w:val="en-IE"/>
                                <w14:glow w14:rad="0">
                                  <w14:schemeClr w14:val="bg1"/>
                                </w14:glow>
                              </w:rPr>
                              <w:t>Module e.g. 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04E61" id="Oval 12" o:spid="_x0000_s1033" style="position:absolute;margin-left:-32pt;margin-top:16.45pt;width:81pt;height:7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" fillcolor="#00a0b8 [3204]" strokecolor="#004f5b [1604]" strokeweight="2pt">
                <v:textbox>
                  <w:txbxContent>
                    <w:p w14:paraId="1FFE1D30" w14:textId="77777777" w:rsidR="00AD6C66" w:rsidRPr="008751BF" w:rsidRDefault="00AD6C66" w:rsidP="00AD6C66">
                      <w:pPr>
                        <w:jc w:val="center"/>
                        <w:rPr>
                          <w:rFonts w:ascii="Times" w:hAnsi="Times"/>
                          <w:color w:val="FFFFFF" w:themeColor="background1"/>
                          <w:sz w:val="15"/>
                          <w:szCs w:val="20"/>
                          <w:lang w:val="en-IE"/>
                          <w14:glow w14:rad="0">
                            <w14:schemeClr w14:val="bg1"/>
                          </w14:glow>
                        </w:rPr>
                      </w:pPr>
                      <w:r w:rsidRPr="008751BF">
                        <w:rPr>
                          <w:rFonts w:ascii="Times" w:hAnsi="Times"/>
                          <w:color w:val="FFFFFF" w:themeColor="background1"/>
                          <w:sz w:val="15"/>
                          <w:szCs w:val="20"/>
                          <w:lang w:val="en-IE"/>
                          <w14:glow w14:rad="0">
                            <w14:schemeClr w14:val="bg1"/>
                          </w14:glow>
                        </w:rPr>
                        <w:t>Module e.g. Software Development</w:t>
                      </w:r>
                    </w:p>
                  </w:txbxContent>
                </v:textbox>
                <w10:wrap type="through"/>
              </v:oval>
            </w:pict>
          </mc:Fallback>
        </mc:AlternateContent>
      </w:r>
    </w:p>
    <w:p w14:paraId="444FCA32" w14:textId="3D96880A" w:rsidR="00AD6C66" w:rsidRDefault="008751BF" w:rsidP="00AD6C66">
      <w:pPr>
        <w:rPr>
          <w:rFonts w:ascii="Times" w:hAnsi="Times"/>
          <w:b/>
          <w:sz w:val="28"/>
          <w:u w:val="single"/>
          <w:lang w:val="en-IE"/>
        </w:rPr>
      </w:pPr>
      <w:r>
        <w:rPr>
          <w:rFonts w:ascii="Times" w:hAnsi="Times"/>
          <w:b/>
          <w:noProof/>
          <w:sz w:val="28"/>
          <w:u w:val="single"/>
          <w:lang w:eastAsia="en-GB"/>
        </w:rPr>
        <mc:AlternateContent>
          <mc:Choice Requires="wps">
            <w:drawing>
              <wp:anchor distT="0" distB="0" distL="114300" distR="114300" simplePos="0" relativeHeight="251674624" behindDoc="0" locked="0" layoutInCell="1" allowOverlap="1" wp14:anchorId="6CC65451" wp14:editId="4BC964AB">
                <wp:simplePos x="0" y="0"/>
                <wp:positionH relativeFrom="column">
                  <wp:posOffset>2225040</wp:posOffset>
                </wp:positionH>
                <wp:positionV relativeFrom="paragraph">
                  <wp:posOffset>78740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7" name="Oval 17"/>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F10E6" w14:textId="01C7EC51" w:rsidR="00AD6C66" w:rsidRPr="008751BF" w:rsidRDefault="00AD6C66" w:rsidP="00AD6C66">
                            <w:pPr>
                              <w:rPr>
                                <w:rFonts w:ascii="Times" w:hAnsi="Times"/>
                                <w:color w:val="FFFFFF" w:themeColor="background1"/>
                                <w:sz w:val="16"/>
                                <w:lang w:val="en-IE"/>
                              </w:rPr>
                            </w:pPr>
                            <w:r w:rsidRPr="008751BF">
                              <w:rPr>
                                <w:rFonts w:ascii="Times" w:hAnsi="Times"/>
                                <w:color w:val="FFFFFF" w:themeColor="background1"/>
                                <w:sz w:val="16"/>
                                <w:lang w:val="en-IE"/>
                              </w:rPr>
                              <w:t>Groups e.g.</w:t>
                            </w:r>
                            <w:r w:rsidR="00705527" w:rsidRPr="008751BF">
                              <w:rPr>
                                <w:rFonts w:ascii="Times" w:hAnsi="Times"/>
                                <w:color w:val="FFFFFF" w:themeColor="background1"/>
                                <w:sz w:val="16"/>
                                <w:lang w:val="en-IE"/>
                              </w:rPr>
                              <w:t xml:space="preserve"> A</w:t>
                            </w:r>
                          </w:p>
                          <w:p w14:paraId="4E88187A" w14:textId="77777777" w:rsidR="00AD6C66" w:rsidRPr="006E0A41" w:rsidRDefault="00AD6C66" w:rsidP="00AD6C66">
                            <w:pPr>
                              <w:rPr>
                                <w:rFonts w:ascii="Times" w:hAnsi="Times"/>
                                <w:sz w:val="16"/>
                                <w:lang w:val="en-IE"/>
                              </w:rPr>
                            </w:pPr>
                            <w:r>
                              <w:rPr>
                                <w:rFonts w:ascii="Times" w:hAnsi="Times"/>
                                <w:sz w:val="16"/>
                                <w:lang w:val="en-IE"/>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65451" id="Oval 17" o:spid="_x0000_s1034" style="position:absolute;margin-left:175.2pt;margin-top:6.2pt;width:63pt;height:6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" fillcolor="#00a0b8 [3204]" strokecolor="#004f5b [1604]" strokeweight="2pt">
                <v:textbox>
                  <w:txbxContent>
                    <w:p w14:paraId="1F8F10E6" w14:textId="01C7EC51" w:rsidR="00AD6C66" w:rsidRPr="008751BF" w:rsidRDefault="00AD6C66" w:rsidP="00AD6C66">
                      <w:pPr>
                        <w:rPr>
                          <w:rFonts w:ascii="Times" w:hAnsi="Times"/>
                          <w:color w:val="FFFFFF" w:themeColor="background1"/>
                          <w:sz w:val="16"/>
                          <w:lang w:val="en-IE"/>
                        </w:rPr>
                      </w:pPr>
                      <w:r w:rsidRPr="008751BF">
                        <w:rPr>
                          <w:rFonts w:ascii="Times" w:hAnsi="Times"/>
                          <w:color w:val="FFFFFF" w:themeColor="background1"/>
                          <w:sz w:val="16"/>
                          <w:lang w:val="en-IE"/>
                        </w:rPr>
                        <w:t>Groups e.g.</w:t>
                      </w:r>
                      <w:r w:rsidR="00705527" w:rsidRPr="008751BF">
                        <w:rPr>
                          <w:rFonts w:ascii="Times" w:hAnsi="Times"/>
                          <w:color w:val="FFFFFF" w:themeColor="background1"/>
                          <w:sz w:val="16"/>
                          <w:lang w:val="en-IE"/>
                        </w:rPr>
                        <w:t xml:space="preserve"> A</w:t>
                      </w:r>
                    </w:p>
                    <w:p w14:paraId="4E88187A" w14:textId="77777777" w:rsidR="00AD6C66" w:rsidRPr="006E0A41" w:rsidRDefault="00AD6C66" w:rsidP="00AD6C66">
                      <w:pPr>
                        <w:rPr>
                          <w:rFonts w:ascii="Times" w:hAnsi="Times"/>
                          <w:sz w:val="16"/>
                          <w:lang w:val="en-IE"/>
                        </w:rPr>
                      </w:pPr>
                      <w:r>
                        <w:rPr>
                          <w:rFonts w:ascii="Times" w:hAnsi="Times"/>
                          <w:sz w:val="16"/>
                          <w:lang w:val="en-IE"/>
                        </w:rPr>
                        <w:t xml:space="preserve">    A</w:t>
                      </w:r>
                    </w:p>
                  </w:txbxContent>
                </v:textbox>
                <w10:wrap type="through"/>
              </v:oval>
            </w:pict>
          </mc:Fallback>
        </mc:AlternateContent>
      </w:r>
      <w:r w:rsidR="00AD6C66">
        <w:rPr>
          <w:rFonts w:ascii="Times" w:hAnsi="Times"/>
          <w:b/>
          <w:noProof/>
          <w:sz w:val="28"/>
          <w:u w:val="single"/>
          <w:lang w:eastAsia="en-GB"/>
        </w:rPr>
        <mc:AlternateContent>
          <mc:Choice Requires="wps">
            <w:drawing>
              <wp:anchor distT="0" distB="0" distL="114300" distR="114300" simplePos="0" relativeHeight="251677696" behindDoc="0" locked="0" layoutInCell="1" allowOverlap="1" wp14:anchorId="70AB8991" wp14:editId="4912C429">
                <wp:simplePos x="0" y="0"/>
                <wp:positionH relativeFrom="column">
                  <wp:posOffset>4395470</wp:posOffset>
                </wp:positionH>
                <wp:positionV relativeFrom="paragraph">
                  <wp:posOffset>84455</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21" name="Oval 21"/>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14F38" w14:textId="0827C68C" w:rsidR="00AD6C66" w:rsidRPr="008751BF" w:rsidRDefault="00AD6C66" w:rsidP="00AD6C66">
                            <w:pPr>
                              <w:jc w:val="center"/>
                              <w:rPr>
                                <w:rFonts w:ascii="Times" w:hAnsi="Times"/>
                                <w:color w:val="FFFFFF" w:themeColor="background1"/>
                                <w:sz w:val="16"/>
                                <w:lang w:val="en-IE"/>
                              </w:rPr>
                            </w:pPr>
                            <w:r w:rsidRPr="008751BF">
                              <w:rPr>
                                <w:rFonts w:ascii="Times" w:hAnsi="Times"/>
                                <w:color w:val="FFFFFF" w:themeColor="background1"/>
                                <w:sz w:val="16"/>
                                <w:lang w:val="en-IE"/>
                              </w:rPr>
                              <w:t xml:space="preserve">Times e.g. </w:t>
                            </w:r>
                            <w:r w:rsidR="008751BF">
                              <w:rPr>
                                <w:rFonts w:ascii="Times" w:hAnsi="Times"/>
                                <w:color w:val="FFFFFF" w:themeColor="background1"/>
                                <w:sz w:val="16"/>
                                <w:lang w:val="en-IE"/>
                              </w:rPr>
                              <w:t>9</w:t>
                            </w:r>
                          </w:p>
                          <w:p w14:paraId="4768D4A3" w14:textId="77777777" w:rsidR="00AD6C66" w:rsidRDefault="00AD6C66" w:rsidP="00AD6C66">
                            <w:pPr>
                              <w:jc w:val="center"/>
                            </w:pPr>
                            <w:r>
                              <w:rPr>
                                <w:rFonts w:ascii="Times" w:hAnsi="Times"/>
                                <w:sz w:val="16"/>
                                <w:lang w:val="en-I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B8991" id="Oval 21" o:spid="_x0000_s1035" style="position:absolute;margin-left:346.1pt;margin-top:6.65pt;width:63pt;height: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" fillcolor="#00a0b8 [3204]" strokecolor="#004f5b [1604]" strokeweight="2pt">
                <v:textbox>
                  <w:txbxContent>
                    <w:p w14:paraId="00A14F38" w14:textId="0827C68C" w:rsidR="00AD6C66" w:rsidRPr="008751BF" w:rsidRDefault="00AD6C66" w:rsidP="00AD6C66">
                      <w:pPr>
                        <w:jc w:val="center"/>
                        <w:rPr>
                          <w:rFonts w:ascii="Times" w:hAnsi="Times"/>
                          <w:color w:val="FFFFFF" w:themeColor="background1"/>
                          <w:sz w:val="16"/>
                          <w:lang w:val="en-IE"/>
                        </w:rPr>
                      </w:pPr>
                      <w:r w:rsidRPr="008751BF">
                        <w:rPr>
                          <w:rFonts w:ascii="Times" w:hAnsi="Times"/>
                          <w:color w:val="FFFFFF" w:themeColor="background1"/>
                          <w:sz w:val="16"/>
                          <w:lang w:val="en-IE"/>
                        </w:rPr>
                        <w:t xml:space="preserve">Times e.g. </w:t>
                      </w:r>
                      <w:r w:rsidR="008751BF">
                        <w:rPr>
                          <w:rFonts w:ascii="Times" w:hAnsi="Times"/>
                          <w:color w:val="FFFFFF" w:themeColor="background1"/>
                          <w:sz w:val="16"/>
                          <w:lang w:val="en-IE"/>
                        </w:rPr>
                        <w:t>9</w:t>
                      </w:r>
                    </w:p>
                    <w:p w14:paraId="4768D4A3" w14:textId="77777777" w:rsidR="00AD6C66" w:rsidRDefault="00AD6C66" w:rsidP="00AD6C66">
                      <w:pPr>
                        <w:jc w:val="center"/>
                      </w:pPr>
                      <w:r>
                        <w:rPr>
                          <w:rFonts w:ascii="Times" w:hAnsi="Times"/>
                          <w:sz w:val="16"/>
                          <w:lang w:val="en-IE"/>
                        </w:rPr>
                        <w:t>9</w:t>
                      </w:r>
                    </w:p>
                  </w:txbxContent>
                </v:textbox>
                <w10:wrap type="through"/>
              </v:oval>
            </w:pict>
          </mc:Fallback>
        </mc:AlternateContent>
      </w:r>
      <w:r w:rsidR="00AD6C66">
        <w:rPr>
          <w:rFonts w:ascii="Times" w:hAnsi="Times"/>
          <w:b/>
          <w:noProof/>
          <w:sz w:val="28"/>
          <w:u w:val="single"/>
          <w:lang w:eastAsia="en-GB"/>
        </w:rPr>
        <mc:AlternateContent>
          <mc:Choice Requires="wps">
            <w:drawing>
              <wp:anchor distT="0" distB="0" distL="114300" distR="114300" simplePos="0" relativeHeight="251678720" behindDoc="0" locked="0" layoutInCell="1" allowOverlap="1" wp14:anchorId="32B06A8E" wp14:editId="4310BADC">
                <wp:simplePos x="0" y="0"/>
                <wp:positionH relativeFrom="column">
                  <wp:posOffset>5768975</wp:posOffset>
                </wp:positionH>
                <wp:positionV relativeFrom="paragraph">
                  <wp:posOffset>73660</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9" name="Oval 9"/>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E1937" w14:textId="77777777" w:rsidR="00AD6C66" w:rsidRDefault="00AD6C66" w:rsidP="00AD6C66">
                            <w:r w:rsidRPr="008751BF">
                              <w:rPr>
                                <w:rFonts w:ascii="Times" w:hAnsi="Times"/>
                                <w:color w:val="FFFFFF" w:themeColor="background1"/>
                                <w:sz w:val="16"/>
                                <w:lang w:val="en-IE"/>
                              </w:rPr>
                              <w:t>Rooms e.g. 162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06A8E" id="Oval 9" o:spid="_x0000_s1036" style="position:absolute;margin-left:454.25pt;margin-top:5.8pt;width:63pt;height:6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" fillcolor="#00a0b8 [3204]" strokecolor="#004f5b [1604]" strokeweight="2pt">
                <v:textbox>
                  <w:txbxContent>
                    <w:p w14:paraId="1AFE1937" w14:textId="77777777" w:rsidR="00AD6C66" w:rsidRDefault="00AD6C66" w:rsidP="00AD6C66">
                      <w:r w:rsidRPr="008751BF">
                        <w:rPr>
                          <w:rFonts w:ascii="Times" w:hAnsi="Times"/>
                          <w:color w:val="FFFFFF" w:themeColor="background1"/>
                          <w:sz w:val="16"/>
                          <w:lang w:val="en-IE"/>
                        </w:rPr>
                        <w:t>Rooms e.g. 162</w:t>
                      </w:r>
                    </w:p>
                  </w:txbxContent>
                </v:textbox>
                <w10:wrap type="through"/>
              </v:oval>
            </w:pict>
          </mc:Fallback>
        </mc:AlternateContent>
      </w:r>
    </w:p>
    <w:p w14:paraId="440CC17F" w14:textId="76307F74" w:rsidR="00AD6C66" w:rsidRDefault="00AD6C66" w:rsidP="00AD6C66">
      <w:pPr>
        <w:rPr>
          <w:rFonts w:ascii="Times" w:hAnsi="Times"/>
          <w:b/>
          <w:sz w:val="28"/>
          <w:u w:val="single"/>
          <w:lang w:val="en-IE"/>
        </w:rPr>
      </w:pPr>
      <w:r>
        <w:rPr>
          <w:rFonts w:ascii="Times" w:hAnsi="Times"/>
          <w:b/>
          <w:noProof/>
          <w:sz w:val="28"/>
          <w:u w:val="single"/>
          <w:lang w:eastAsia="en-GB"/>
        </w:rPr>
        <mc:AlternateContent>
          <mc:Choice Requires="wps">
            <w:drawing>
              <wp:anchor distT="0" distB="0" distL="114300" distR="114300" simplePos="0" relativeHeight="251685888" behindDoc="0" locked="0" layoutInCell="1" allowOverlap="1" wp14:anchorId="0DE9A696" wp14:editId="1AEF5E63">
                <wp:simplePos x="0" y="0"/>
                <wp:positionH relativeFrom="column">
                  <wp:posOffset>5194936</wp:posOffset>
                </wp:positionH>
                <wp:positionV relativeFrom="paragraph">
                  <wp:posOffset>70377</wp:posOffset>
                </wp:positionV>
                <wp:extent cx="453768" cy="45719"/>
                <wp:effectExtent l="0" t="76200" r="54610" b="56515"/>
                <wp:wrapNone/>
                <wp:docPr id="31" name="Straight Arrow Connector 31"/>
                <wp:cNvGraphicFramePr/>
                <a:graphic xmlns:a="http://schemas.openxmlformats.org/drawingml/2006/main">
                  <a:graphicData uri="http://schemas.microsoft.com/office/word/2010/wordprocessingShape">
                    <wps:wsp>
                      <wps:cNvCnPr/>
                      <wps:spPr>
                        <a:xfrm flipV="1">
                          <a:off x="0" y="0"/>
                          <a:ext cx="45376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A9085" id="Straight Arrow Connector 31" o:spid="_x0000_s1026" type="#_x0000_t32" style="position:absolute;margin-left:409.05pt;margin-top:5.55pt;width:35.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" strokecolor="#0097ae [3044]">
                <v:stroke endarrow="block"/>
              </v:shape>
            </w:pict>
          </mc:Fallback>
        </mc:AlternateContent>
      </w:r>
    </w:p>
    <w:p w14:paraId="3867FD1A" w14:textId="71A23851" w:rsidR="00AD6C66" w:rsidRDefault="00AD6C66" w:rsidP="00AD6C66">
      <w:pPr>
        <w:rPr>
          <w:rFonts w:ascii="Times" w:hAnsi="Times"/>
          <w:b/>
          <w:sz w:val="28"/>
          <w:u w:val="single"/>
          <w:lang w:val="en-IE"/>
        </w:rPr>
      </w:pPr>
      <w:r>
        <w:rPr>
          <w:rFonts w:ascii="Times" w:hAnsi="Times"/>
          <w:b/>
          <w:noProof/>
          <w:sz w:val="28"/>
          <w:u w:val="single"/>
          <w:lang w:eastAsia="en-GB"/>
        </w:rPr>
        <mc:AlternateContent>
          <mc:Choice Requires="wps">
            <w:drawing>
              <wp:anchor distT="0" distB="0" distL="114300" distR="114300" simplePos="0" relativeHeight="251684864" behindDoc="0" locked="0" layoutInCell="1" allowOverlap="1" wp14:anchorId="6E8DD79A" wp14:editId="57AEB85D">
                <wp:simplePos x="0" y="0"/>
                <wp:positionH relativeFrom="column">
                  <wp:posOffset>4163425</wp:posOffset>
                </wp:positionH>
                <wp:positionV relativeFrom="paragraph">
                  <wp:posOffset>173720</wp:posOffset>
                </wp:positionV>
                <wp:extent cx="342900" cy="228600"/>
                <wp:effectExtent l="0" t="50800" r="63500" b="25400"/>
                <wp:wrapNone/>
                <wp:docPr id="30" name="Straight Arrow Connector 30"/>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14C4F" id="Straight Arrow Connector 30" o:spid="_x0000_s1026" type="#_x0000_t32" style="position:absolute;margin-left:327.85pt;margin-top:13.7pt;width:27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76672" behindDoc="0" locked="0" layoutInCell="1" allowOverlap="1" wp14:anchorId="47A52086" wp14:editId="5DA01ED2">
                <wp:simplePos x="0" y="0"/>
                <wp:positionH relativeFrom="column">
                  <wp:posOffset>3362960</wp:posOffset>
                </wp:positionH>
                <wp:positionV relativeFrom="paragraph">
                  <wp:posOffset>64135</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20" name="Oval 20"/>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3183F" w14:textId="77777777" w:rsidR="00AD6C66" w:rsidRDefault="00AD6C66" w:rsidP="00AD6C66">
                            <w:pPr>
                              <w:jc w:val="center"/>
                            </w:pPr>
                            <w:r w:rsidRPr="008751BF">
                              <w:rPr>
                                <w:rFonts w:ascii="Times" w:hAnsi="Times"/>
                                <w:color w:val="FFFFFF" w:themeColor="background1"/>
                                <w:sz w:val="16"/>
                                <w:lang w:val="en-IE"/>
                              </w:rPr>
                              <w:t xml:space="preserve">Subject e.g. Mobile </w:t>
                            </w:r>
                            <w:r>
                              <w:rPr>
                                <w:rFonts w:ascii="Times" w:hAnsi="Times"/>
                                <w:sz w:val="16"/>
                                <w:lang w:val="en-IE"/>
                              </w:rPr>
                              <w:t>Apps</w:t>
                            </w:r>
                          </w:p>
                          <w:p w14:paraId="3A05F1A5" w14:textId="77777777" w:rsidR="00AD6C66" w:rsidRDefault="00AD6C66" w:rsidP="00AD6C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A52086" id="Oval 20" o:spid="_x0000_s1037" style="position:absolute;margin-left:264.8pt;margin-top:5.05pt;width:63pt;height:6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" fillcolor="#00a0b8 [3204]" strokecolor="#004f5b [1604]" strokeweight="2pt">
                <v:textbox>
                  <w:txbxContent>
                    <w:p w14:paraId="4543183F" w14:textId="77777777" w:rsidR="00AD6C66" w:rsidRDefault="00AD6C66" w:rsidP="00AD6C66">
                      <w:pPr>
                        <w:jc w:val="center"/>
                      </w:pPr>
                      <w:r w:rsidRPr="008751BF">
                        <w:rPr>
                          <w:rFonts w:ascii="Times" w:hAnsi="Times"/>
                          <w:color w:val="FFFFFF" w:themeColor="background1"/>
                          <w:sz w:val="16"/>
                          <w:lang w:val="en-IE"/>
                        </w:rPr>
                        <w:t xml:space="preserve">Subject e.g. Mobile </w:t>
                      </w:r>
                      <w:r>
                        <w:rPr>
                          <w:rFonts w:ascii="Times" w:hAnsi="Times"/>
                          <w:sz w:val="16"/>
                          <w:lang w:val="en-IE"/>
                        </w:rPr>
                        <w:t>Apps</w:t>
                      </w:r>
                    </w:p>
                    <w:p w14:paraId="3A05F1A5" w14:textId="77777777" w:rsidR="00AD6C66" w:rsidRDefault="00AD6C66" w:rsidP="00AD6C66">
                      <w:pPr>
                        <w:jc w:val="center"/>
                      </w:pPr>
                    </w:p>
                  </w:txbxContent>
                </v:textbox>
                <w10:wrap type="through"/>
              </v:oval>
            </w:pict>
          </mc:Fallback>
        </mc:AlternateContent>
      </w:r>
      <w:r>
        <w:rPr>
          <w:rFonts w:ascii="Times" w:hAnsi="Times"/>
          <w:b/>
          <w:noProof/>
          <w:sz w:val="28"/>
          <w:u w:val="single"/>
          <w:lang w:eastAsia="en-GB"/>
        </w:rPr>
        <mc:AlternateContent>
          <mc:Choice Requires="wps">
            <w:drawing>
              <wp:anchor distT="0" distB="0" distL="114300" distR="114300" simplePos="0" relativeHeight="251686912" behindDoc="0" locked="0" layoutInCell="1" allowOverlap="1" wp14:anchorId="78ADFEFA" wp14:editId="7BAA0AE3">
                <wp:simplePos x="0" y="0"/>
                <wp:positionH relativeFrom="column">
                  <wp:posOffset>3022857</wp:posOffset>
                </wp:positionH>
                <wp:positionV relativeFrom="paragraph">
                  <wp:posOffset>63189</wp:posOffset>
                </wp:positionV>
                <wp:extent cx="345098" cy="227623"/>
                <wp:effectExtent l="0" t="0" r="86995" b="77470"/>
                <wp:wrapNone/>
                <wp:docPr id="32" name="Straight Arrow Connector 32"/>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D76D72" id="Straight Arrow Connector 32" o:spid="_x0000_s1026" type="#_x0000_t32" style="position:absolute;margin-left:238pt;margin-top:5pt;width:27.15pt;height:17.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81792" behindDoc="0" locked="0" layoutInCell="1" allowOverlap="1" wp14:anchorId="305AAA7F" wp14:editId="4435A4B7">
                <wp:simplePos x="0" y="0"/>
                <wp:positionH relativeFrom="column">
                  <wp:posOffset>1767989</wp:posOffset>
                </wp:positionH>
                <wp:positionV relativeFrom="paragraph">
                  <wp:posOffset>175382</wp:posOffset>
                </wp:positionV>
                <wp:extent cx="342900" cy="228600"/>
                <wp:effectExtent l="0" t="50800" r="63500" b="25400"/>
                <wp:wrapNone/>
                <wp:docPr id="27" name="Straight Arrow Connector 27"/>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97B78" id="Straight Arrow Connector 27" o:spid="_x0000_s1026" type="#_x0000_t32" style="position:absolute;margin-left:139.2pt;margin-top:13.8pt;width:27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" strokecolor="#0097ae [3044]">
                <v:stroke endarrow="block"/>
              </v:shape>
            </w:pict>
          </mc:Fallback>
        </mc:AlternateContent>
      </w:r>
      <w:r>
        <w:rPr>
          <w:rFonts w:ascii="Times" w:hAnsi="Times"/>
          <w:b/>
          <w:noProof/>
          <w:sz w:val="28"/>
          <w:u w:val="single"/>
          <w:lang w:eastAsia="en-GB"/>
        </w:rPr>
        <mc:AlternateContent>
          <mc:Choice Requires="wps">
            <w:drawing>
              <wp:anchor distT="0" distB="0" distL="114300" distR="114300" simplePos="0" relativeHeight="251672576" behindDoc="0" locked="0" layoutInCell="1" allowOverlap="1" wp14:anchorId="63BCA9F6" wp14:editId="3511BB07">
                <wp:simplePos x="0" y="0"/>
                <wp:positionH relativeFrom="column">
                  <wp:posOffset>854710</wp:posOffset>
                </wp:positionH>
                <wp:positionV relativeFrom="paragraph">
                  <wp:posOffset>57785</wp:posOffset>
                </wp:positionV>
                <wp:extent cx="800100" cy="804545"/>
                <wp:effectExtent l="0" t="0" r="38100" b="33655"/>
                <wp:wrapThrough wrapText="bothSides">
                  <wp:wrapPolygon edited="0">
                    <wp:start x="6171" y="0"/>
                    <wp:lineTo x="0" y="2728"/>
                    <wp:lineTo x="0" y="19094"/>
                    <wp:lineTo x="6171" y="21822"/>
                    <wp:lineTo x="15771" y="21822"/>
                    <wp:lineTo x="21943" y="19094"/>
                    <wp:lineTo x="21943" y="2728"/>
                    <wp:lineTo x="15771" y="0"/>
                    <wp:lineTo x="6171" y="0"/>
                  </wp:wrapPolygon>
                </wp:wrapThrough>
                <wp:docPr id="13" name="Oval 13"/>
                <wp:cNvGraphicFramePr/>
                <a:graphic xmlns:a="http://schemas.openxmlformats.org/drawingml/2006/main">
                  <a:graphicData uri="http://schemas.microsoft.com/office/word/2010/wordprocessingShape">
                    <wps:wsp>
                      <wps:cNvSpPr/>
                      <wps:spPr>
                        <a:xfrm>
                          <a:off x="0" y="0"/>
                          <a:ext cx="800100" cy="80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FB3D7" w14:textId="77777777" w:rsidR="00AD6C66" w:rsidRDefault="00AD6C66" w:rsidP="00AD6C66">
                            <w:pPr>
                              <w:jc w:val="center"/>
                            </w:pPr>
                            <w:r w:rsidRPr="008751BF">
                              <w:rPr>
                                <w:rFonts w:ascii="Times" w:hAnsi="Times"/>
                                <w:color w:val="FFFFFF" w:themeColor="background1"/>
                                <w:sz w:val="16"/>
                                <w:lang w:val="en-IE"/>
                              </w:rPr>
                              <w:t>Days e.g. Tuesday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CA9F6" id="Oval 13" o:spid="_x0000_s1038" style="position:absolute;margin-left:67.3pt;margin-top:4.55pt;width:63pt;height:6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" fillcolor="#00a0b8 [3204]" strokecolor="#004f5b [1604]" strokeweight="2pt">
                <v:textbox>
                  <w:txbxContent>
                    <w:p w14:paraId="489FB3D7" w14:textId="77777777" w:rsidR="00AD6C66" w:rsidRDefault="00AD6C66" w:rsidP="00AD6C66">
                      <w:pPr>
                        <w:jc w:val="center"/>
                      </w:pPr>
                      <w:r w:rsidRPr="008751BF">
                        <w:rPr>
                          <w:rFonts w:ascii="Times" w:hAnsi="Times"/>
                          <w:color w:val="FFFFFF" w:themeColor="background1"/>
                          <w:sz w:val="16"/>
                          <w:lang w:val="en-IE"/>
                        </w:rPr>
                        <w:t>Days e.g. Tuesday</w:t>
                      </w:r>
                    </w:p>
                  </w:txbxContent>
                </v:textbox>
                <w10:wrap type="through"/>
              </v:oval>
            </w:pict>
          </mc:Fallback>
        </mc:AlternateContent>
      </w:r>
      <w:r>
        <w:rPr>
          <w:rFonts w:ascii="Times" w:hAnsi="Times"/>
          <w:b/>
          <w:noProof/>
          <w:sz w:val="28"/>
          <w:u w:val="single"/>
          <w:lang w:eastAsia="en-GB"/>
        </w:rPr>
        <mc:AlternateContent>
          <mc:Choice Requires="wps">
            <w:drawing>
              <wp:anchor distT="0" distB="0" distL="114300" distR="114300" simplePos="0" relativeHeight="251680768" behindDoc="0" locked="0" layoutInCell="1" allowOverlap="1" wp14:anchorId="3CFFDC01" wp14:editId="3CDE4B06">
                <wp:simplePos x="0" y="0"/>
                <wp:positionH relativeFrom="column">
                  <wp:posOffset>504028</wp:posOffset>
                </wp:positionH>
                <wp:positionV relativeFrom="paragraph">
                  <wp:posOffset>63541</wp:posOffset>
                </wp:positionV>
                <wp:extent cx="345098" cy="227623"/>
                <wp:effectExtent l="0" t="0" r="86995" b="77470"/>
                <wp:wrapNone/>
                <wp:docPr id="26" name="Straight Arrow Connector 26"/>
                <wp:cNvGraphicFramePr/>
                <a:graphic xmlns:a="http://schemas.openxmlformats.org/drawingml/2006/main">
                  <a:graphicData uri="http://schemas.microsoft.com/office/word/2010/wordprocessingShape">
                    <wps:wsp>
                      <wps:cNvCnPr/>
                      <wps:spPr>
                        <a:xfrm>
                          <a:off x="0" y="0"/>
                          <a:ext cx="345098" cy="227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DEA337" id="Straight Arrow Connector 26" o:spid="_x0000_s1026" type="#_x0000_t32" style="position:absolute;margin-left:39.7pt;margin-top:5pt;width:27.15pt;height:17.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" strokecolor="#0097ae [3044]">
                <v:stroke endarrow="block"/>
              </v:shape>
            </w:pict>
          </mc:Fallback>
        </mc:AlternateContent>
      </w:r>
    </w:p>
    <w:p w14:paraId="0865B1BB" w14:textId="75959A9D" w:rsidR="00AD6C66" w:rsidRDefault="00AD6C66" w:rsidP="00AD6C66">
      <w:pPr>
        <w:rPr>
          <w:rFonts w:ascii="Times" w:hAnsi="Times"/>
          <w:b/>
          <w:sz w:val="28"/>
          <w:u w:val="single"/>
          <w:lang w:val="en-IE"/>
        </w:rPr>
      </w:pPr>
    </w:p>
    <w:p w14:paraId="405FF9E6" w14:textId="1A23D836" w:rsidR="00AD6C66" w:rsidRDefault="00AD6C66" w:rsidP="00AD6C66">
      <w:pPr>
        <w:rPr>
          <w:rFonts w:ascii="Times" w:hAnsi="Times"/>
          <w:b/>
          <w:sz w:val="28"/>
          <w:u w:val="single"/>
          <w:lang w:val="en-IE"/>
        </w:rPr>
      </w:pPr>
    </w:p>
    <w:p w14:paraId="67EB3CDD" w14:textId="73FA6F9B" w:rsidR="00852FDA" w:rsidRDefault="00852FDA">
      <w:pPr>
        <w:rPr>
          <w:rFonts w:ascii="Times" w:hAnsi="Times"/>
          <w:b/>
          <w:sz w:val="28"/>
          <w:u w:val="single"/>
          <w:lang w:val="en-IE"/>
        </w:rPr>
      </w:pPr>
      <w:r>
        <w:rPr>
          <w:rFonts w:ascii="Times" w:hAnsi="Times"/>
          <w:b/>
          <w:sz w:val="28"/>
          <w:u w:val="single"/>
          <w:lang w:val="en-IE"/>
        </w:rPr>
        <w:br w:type="page"/>
      </w:r>
    </w:p>
    <w:p w14:paraId="1CC5F780" w14:textId="277A71D5" w:rsidR="00852FDA" w:rsidRPr="00CB2C7D" w:rsidRDefault="00852FDA" w:rsidP="00852FDA">
      <w:pPr>
        <w:pStyle w:val="Heading2"/>
      </w:pPr>
      <w:r>
        <w:lastRenderedPageBreak/>
        <w:t>Data collected</w:t>
      </w:r>
      <w:r>
        <w:t>:</w:t>
      </w:r>
    </w:p>
    <w:tbl>
      <w:tblPr>
        <w:tblStyle w:val="TableGrid"/>
        <w:tblpPr w:leftFromText="180" w:rightFromText="180" w:vertAnchor="text" w:horzAnchor="page" w:tblpX="2257" w:tblpY="213"/>
        <w:tblW w:w="0" w:type="auto"/>
        <w:tblLook w:val="04A0" w:firstRow="1" w:lastRow="0" w:firstColumn="1" w:lastColumn="0" w:noHBand="0" w:noVBand="1"/>
      </w:tblPr>
      <w:tblGrid>
        <w:gridCol w:w="2977"/>
        <w:gridCol w:w="4111"/>
      </w:tblGrid>
      <w:tr w:rsidR="00FA43CC" w:rsidRPr="004E2621" w14:paraId="48327A72" w14:textId="77777777" w:rsidTr="00FA43CC">
        <w:trPr>
          <w:trHeight w:val="340"/>
        </w:trPr>
        <w:tc>
          <w:tcPr>
            <w:tcW w:w="2977" w:type="dxa"/>
          </w:tcPr>
          <w:p w14:paraId="473AC297" w14:textId="77777777" w:rsidR="00852FDA" w:rsidRPr="00357C14" w:rsidRDefault="00852FDA" w:rsidP="004D757C">
            <w:pPr>
              <w:rPr>
                <w:b/>
                <w:sz w:val="28"/>
                <w:u w:val="single"/>
                <w:lang w:val="en-IE"/>
              </w:rPr>
            </w:pPr>
            <w:r w:rsidRPr="00357C14">
              <w:rPr>
                <w:b/>
                <w:sz w:val="28"/>
                <w:u w:val="single"/>
                <w:lang w:val="en-IE"/>
              </w:rPr>
              <w:t>Staff</w:t>
            </w:r>
          </w:p>
        </w:tc>
        <w:tc>
          <w:tcPr>
            <w:tcW w:w="4111" w:type="dxa"/>
          </w:tcPr>
          <w:p w14:paraId="3447F944" w14:textId="77777777" w:rsidR="00852FDA" w:rsidRPr="00357C14" w:rsidRDefault="00852FDA" w:rsidP="004D757C">
            <w:pPr>
              <w:rPr>
                <w:b/>
                <w:sz w:val="28"/>
                <w:u w:val="single"/>
                <w:lang w:val="en-IE"/>
              </w:rPr>
            </w:pPr>
            <w:r w:rsidRPr="00357C14">
              <w:rPr>
                <w:b/>
                <w:sz w:val="28"/>
                <w:u w:val="single"/>
                <w:lang w:val="en-IE"/>
              </w:rPr>
              <w:t>Subject</w:t>
            </w:r>
          </w:p>
        </w:tc>
      </w:tr>
      <w:tr w:rsidR="00FA43CC" w:rsidRPr="004E2621" w14:paraId="761A0386" w14:textId="77777777" w:rsidTr="00FA43CC">
        <w:tc>
          <w:tcPr>
            <w:tcW w:w="2977" w:type="dxa"/>
          </w:tcPr>
          <w:p w14:paraId="539051F6" w14:textId="77777777" w:rsidR="00852FDA" w:rsidRPr="004E2621" w:rsidRDefault="00852FDA" w:rsidP="004D757C">
            <w:pPr>
              <w:rPr>
                <w:lang w:val="en-IE"/>
              </w:rPr>
            </w:pPr>
            <w:r w:rsidRPr="004E2621">
              <w:rPr>
                <w:lang w:val="en-IE"/>
              </w:rPr>
              <w:t>Deirdre O’Donovan</w:t>
            </w:r>
          </w:p>
        </w:tc>
        <w:tc>
          <w:tcPr>
            <w:tcW w:w="4111" w:type="dxa"/>
          </w:tcPr>
          <w:p w14:paraId="62A52F72" w14:textId="77777777" w:rsidR="00852FDA" w:rsidRPr="004E2621" w:rsidRDefault="00852FDA" w:rsidP="004D757C">
            <w:pPr>
              <w:rPr>
                <w:lang w:val="en-IE"/>
              </w:rPr>
            </w:pPr>
            <w:r w:rsidRPr="004E2621">
              <w:rPr>
                <w:lang w:val="en-IE"/>
              </w:rPr>
              <w:t>Database management</w:t>
            </w:r>
          </w:p>
        </w:tc>
      </w:tr>
      <w:tr w:rsidR="00FA43CC" w:rsidRPr="004E2621" w14:paraId="16194231" w14:textId="77777777" w:rsidTr="00FA43CC">
        <w:tc>
          <w:tcPr>
            <w:tcW w:w="2977" w:type="dxa"/>
          </w:tcPr>
          <w:p w14:paraId="5F062716" w14:textId="77777777" w:rsidR="00852FDA" w:rsidRPr="004E2621" w:rsidRDefault="00852FDA" w:rsidP="004D757C">
            <w:pPr>
              <w:rPr>
                <w:lang w:val="en-IE"/>
              </w:rPr>
            </w:pPr>
            <w:r w:rsidRPr="004E2621">
              <w:rPr>
                <w:lang w:val="en-IE"/>
              </w:rPr>
              <w:t>Ian McLoughlin</w:t>
            </w:r>
          </w:p>
        </w:tc>
        <w:tc>
          <w:tcPr>
            <w:tcW w:w="4111" w:type="dxa"/>
          </w:tcPr>
          <w:p w14:paraId="0A165721" w14:textId="77777777" w:rsidR="00852FDA" w:rsidRPr="004E2621" w:rsidRDefault="00852FDA" w:rsidP="004D757C">
            <w:pPr>
              <w:rPr>
                <w:lang w:val="en-IE"/>
              </w:rPr>
            </w:pPr>
            <w:r w:rsidRPr="004E2621">
              <w:rPr>
                <w:lang w:val="en-IE"/>
              </w:rPr>
              <w:t>Graph Theory</w:t>
            </w:r>
          </w:p>
        </w:tc>
      </w:tr>
      <w:tr w:rsidR="00FA43CC" w:rsidRPr="004E2621" w14:paraId="00F8AA98" w14:textId="77777777" w:rsidTr="00FA43CC">
        <w:tc>
          <w:tcPr>
            <w:tcW w:w="2977" w:type="dxa"/>
          </w:tcPr>
          <w:p w14:paraId="620D03ED" w14:textId="77777777" w:rsidR="00852FDA" w:rsidRPr="004E2621" w:rsidRDefault="00852FDA" w:rsidP="004D757C">
            <w:pPr>
              <w:rPr>
                <w:lang w:val="en-IE"/>
              </w:rPr>
            </w:pPr>
            <w:r w:rsidRPr="004E2621">
              <w:rPr>
                <w:lang w:val="en-IE"/>
              </w:rPr>
              <w:t>Damien Costello</w:t>
            </w:r>
          </w:p>
        </w:tc>
        <w:tc>
          <w:tcPr>
            <w:tcW w:w="4111" w:type="dxa"/>
          </w:tcPr>
          <w:p w14:paraId="285C88CB" w14:textId="77777777" w:rsidR="00852FDA" w:rsidRPr="004E2621" w:rsidRDefault="00852FDA" w:rsidP="004D757C">
            <w:pPr>
              <w:rPr>
                <w:lang w:val="en-IE"/>
              </w:rPr>
            </w:pPr>
            <w:r w:rsidRPr="004E2621">
              <w:rPr>
                <w:lang w:val="en-IE"/>
              </w:rPr>
              <w:t>Mobile Applications 2</w:t>
            </w:r>
          </w:p>
        </w:tc>
      </w:tr>
      <w:tr w:rsidR="00FA43CC" w:rsidRPr="004E2621" w14:paraId="395B52E2" w14:textId="77777777" w:rsidTr="00FA43CC">
        <w:tc>
          <w:tcPr>
            <w:tcW w:w="2977" w:type="dxa"/>
          </w:tcPr>
          <w:p w14:paraId="5EB52A56" w14:textId="77777777" w:rsidR="00852FDA" w:rsidRPr="004E2621" w:rsidRDefault="00852FDA" w:rsidP="004D757C">
            <w:pPr>
              <w:rPr>
                <w:lang w:val="en-IE"/>
              </w:rPr>
            </w:pPr>
            <w:r w:rsidRPr="004E2621">
              <w:rPr>
                <w:lang w:val="en-IE"/>
              </w:rPr>
              <w:t>Gerard Harrison</w:t>
            </w:r>
          </w:p>
        </w:tc>
        <w:tc>
          <w:tcPr>
            <w:tcW w:w="4111" w:type="dxa"/>
          </w:tcPr>
          <w:p w14:paraId="67260A05" w14:textId="77777777" w:rsidR="00852FDA" w:rsidRPr="004E2621" w:rsidRDefault="00852FDA" w:rsidP="004D757C">
            <w:pPr>
              <w:rPr>
                <w:lang w:val="en-IE"/>
              </w:rPr>
            </w:pPr>
            <w:r w:rsidRPr="004E2621">
              <w:rPr>
                <w:lang w:val="en-IE"/>
              </w:rPr>
              <w:t>Server Side RAD</w:t>
            </w:r>
          </w:p>
        </w:tc>
      </w:tr>
    </w:tbl>
    <w:p w14:paraId="7F87859C" w14:textId="77777777" w:rsidR="00852FDA" w:rsidRPr="004E2621" w:rsidRDefault="00852FDA" w:rsidP="00852FDA">
      <w:pPr>
        <w:rPr>
          <w:sz w:val="28"/>
          <w:lang w:val="en-IE"/>
        </w:rPr>
      </w:pPr>
    </w:p>
    <w:p w14:paraId="0D1DA5E4" w14:textId="77777777" w:rsidR="00852FDA" w:rsidRPr="004E2621" w:rsidRDefault="00852FDA" w:rsidP="00852FDA">
      <w:pPr>
        <w:rPr>
          <w:sz w:val="28"/>
          <w:lang w:val="en-IE"/>
        </w:rPr>
      </w:pPr>
    </w:p>
    <w:p w14:paraId="4571C4D0" w14:textId="77777777" w:rsidR="00852FDA" w:rsidRPr="004E2621" w:rsidRDefault="00852FDA" w:rsidP="00852FDA">
      <w:pPr>
        <w:rPr>
          <w:sz w:val="28"/>
          <w:lang w:val="en-IE"/>
        </w:rPr>
      </w:pPr>
    </w:p>
    <w:p w14:paraId="3898471D" w14:textId="77777777" w:rsidR="00852FDA" w:rsidRPr="004E2621" w:rsidRDefault="00852FDA" w:rsidP="00852FDA">
      <w:pPr>
        <w:rPr>
          <w:sz w:val="28"/>
          <w:lang w:val="en-IE"/>
        </w:rPr>
      </w:pPr>
    </w:p>
    <w:tbl>
      <w:tblPr>
        <w:tblStyle w:val="TableGrid"/>
        <w:tblW w:w="8505" w:type="dxa"/>
        <w:tblInd w:w="421" w:type="dxa"/>
        <w:tblLook w:val="04A0" w:firstRow="1" w:lastRow="0" w:firstColumn="1" w:lastColumn="0" w:noHBand="0" w:noVBand="1"/>
      </w:tblPr>
      <w:tblGrid>
        <w:gridCol w:w="1630"/>
        <w:gridCol w:w="3894"/>
        <w:gridCol w:w="1705"/>
        <w:gridCol w:w="1276"/>
      </w:tblGrid>
      <w:tr w:rsidR="00852FDA" w:rsidRPr="004E2621" w14:paraId="788C913C" w14:textId="77777777" w:rsidTr="005F40FD">
        <w:tc>
          <w:tcPr>
            <w:tcW w:w="1630" w:type="dxa"/>
          </w:tcPr>
          <w:p w14:paraId="44ECFE6C"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52E95BBC" w14:textId="77777777" w:rsidR="00852FDA" w:rsidRPr="004E2621" w:rsidRDefault="00852FDA" w:rsidP="005F40FD">
            <w:pPr>
              <w:rPr>
                <w:b/>
                <w:sz w:val="28"/>
                <w:u w:val="single"/>
                <w:lang w:val="en-IE"/>
              </w:rPr>
            </w:pPr>
            <w:r w:rsidRPr="004E2621">
              <w:rPr>
                <w:b/>
                <w:sz w:val="28"/>
                <w:u w:val="single"/>
                <w:lang w:val="en-IE"/>
              </w:rPr>
              <w:t>Monday</w:t>
            </w:r>
          </w:p>
        </w:tc>
        <w:tc>
          <w:tcPr>
            <w:tcW w:w="1705" w:type="dxa"/>
          </w:tcPr>
          <w:p w14:paraId="5D7127B7"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590D9150"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4D6C3B35" w14:textId="77777777" w:rsidTr="005F40FD">
        <w:trPr>
          <w:trHeight w:val="325"/>
        </w:trPr>
        <w:tc>
          <w:tcPr>
            <w:tcW w:w="1630" w:type="dxa"/>
          </w:tcPr>
          <w:p w14:paraId="43ACAF92" w14:textId="77777777" w:rsidR="00852FDA" w:rsidRPr="0063519B" w:rsidRDefault="00852FDA" w:rsidP="005F40FD">
            <w:pPr>
              <w:jc w:val="center"/>
              <w:rPr>
                <w:lang w:val="en-IE"/>
              </w:rPr>
            </w:pPr>
            <w:r w:rsidRPr="0063519B">
              <w:rPr>
                <w:lang w:val="en-IE"/>
              </w:rPr>
              <w:t>10:00-11:00</w:t>
            </w:r>
          </w:p>
        </w:tc>
        <w:tc>
          <w:tcPr>
            <w:tcW w:w="3894" w:type="dxa"/>
          </w:tcPr>
          <w:p w14:paraId="52D848C8" w14:textId="77777777" w:rsidR="00852FDA" w:rsidRPr="0063519B" w:rsidRDefault="00852FDA" w:rsidP="005F40FD">
            <w:pPr>
              <w:rPr>
                <w:lang w:val="en-IE"/>
              </w:rPr>
            </w:pPr>
            <w:r w:rsidRPr="0063519B">
              <w:rPr>
                <w:lang w:val="en-IE"/>
              </w:rPr>
              <w:t>Database Management</w:t>
            </w:r>
          </w:p>
        </w:tc>
        <w:tc>
          <w:tcPr>
            <w:tcW w:w="1705" w:type="dxa"/>
          </w:tcPr>
          <w:p w14:paraId="4E6D0B34" w14:textId="77777777" w:rsidR="00852FDA" w:rsidRPr="0063519B" w:rsidRDefault="00852FDA" w:rsidP="005F40FD">
            <w:pPr>
              <w:jc w:val="center"/>
              <w:rPr>
                <w:lang w:val="en-IE"/>
              </w:rPr>
            </w:pPr>
            <w:r w:rsidRPr="0063519B">
              <w:rPr>
                <w:lang w:val="en-IE"/>
              </w:rPr>
              <w:t>994</w:t>
            </w:r>
          </w:p>
        </w:tc>
        <w:tc>
          <w:tcPr>
            <w:tcW w:w="1276" w:type="dxa"/>
          </w:tcPr>
          <w:p w14:paraId="4853AEF8" w14:textId="77777777" w:rsidR="00852FDA" w:rsidRPr="0063519B" w:rsidRDefault="00852FDA" w:rsidP="005F40FD">
            <w:pPr>
              <w:jc w:val="center"/>
              <w:rPr>
                <w:lang w:val="en-IE"/>
              </w:rPr>
            </w:pPr>
            <w:r w:rsidRPr="0063519B">
              <w:rPr>
                <w:lang w:val="en-IE"/>
              </w:rPr>
              <w:t>All</w:t>
            </w:r>
          </w:p>
        </w:tc>
      </w:tr>
      <w:tr w:rsidR="00852FDA" w:rsidRPr="004E2621" w14:paraId="63558CAD" w14:textId="77777777" w:rsidTr="005F40FD">
        <w:tc>
          <w:tcPr>
            <w:tcW w:w="1630" w:type="dxa"/>
          </w:tcPr>
          <w:p w14:paraId="4C28354C" w14:textId="77777777" w:rsidR="00852FDA" w:rsidRPr="0063519B" w:rsidRDefault="00852FDA" w:rsidP="005F40FD">
            <w:pPr>
              <w:jc w:val="center"/>
              <w:rPr>
                <w:lang w:val="en-IE"/>
              </w:rPr>
            </w:pPr>
            <w:r w:rsidRPr="0063519B">
              <w:rPr>
                <w:lang w:val="en-IE"/>
              </w:rPr>
              <w:t>12:00-14:00</w:t>
            </w:r>
          </w:p>
        </w:tc>
        <w:tc>
          <w:tcPr>
            <w:tcW w:w="3894" w:type="dxa"/>
          </w:tcPr>
          <w:p w14:paraId="3D9184AB" w14:textId="77777777" w:rsidR="00852FDA" w:rsidRPr="0063519B" w:rsidRDefault="00852FDA" w:rsidP="005F40FD">
            <w:pPr>
              <w:rPr>
                <w:lang w:val="en-IE"/>
              </w:rPr>
            </w:pPr>
            <w:r w:rsidRPr="0063519B">
              <w:rPr>
                <w:lang w:val="en-IE"/>
              </w:rPr>
              <w:t>Mobile Applications 2</w:t>
            </w:r>
          </w:p>
        </w:tc>
        <w:tc>
          <w:tcPr>
            <w:tcW w:w="1705" w:type="dxa"/>
          </w:tcPr>
          <w:p w14:paraId="129B68B8" w14:textId="77777777" w:rsidR="00852FDA" w:rsidRPr="0063519B" w:rsidRDefault="00852FDA" w:rsidP="005F40FD">
            <w:pPr>
              <w:jc w:val="center"/>
              <w:rPr>
                <w:lang w:val="en-IE"/>
              </w:rPr>
            </w:pPr>
            <w:r w:rsidRPr="0063519B">
              <w:rPr>
                <w:lang w:val="en-IE"/>
              </w:rPr>
              <w:t>223</w:t>
            </w:r>
          </w:p>
        </w:tc>
        <w:tc>
          <w:tcPr>
            <w:tcW w:w="1276" w:type="dxa"/>
          </w:tcPr>
          <w:p w14:paraId="6F0D1117" w14:textId="77777777" w:rsidR="00852FDA" w:rsidRPr="0063519B" w:rsidRDefault="00852FDA" w:rsidP="005F40FD">
            <w:pPr>
              <w:jc w:val="center"/>
              <w:rPr>
                <w:lang w:val="en-IE"/>
              </w:rPr>
            </w:pPr>
            <w:r w:rsidRPr="0063519B">
              <w:rPr>
                <w:lang w:val="en-IE"/>
              </w:rPr>
              <w:t>All</w:t>
            </w:r>
          </w:p>
        </w:tc>
      </w:tr>
      <w:tr w:rsidR="00852FDA" w:rsidRPr="004E2621" w14:paraId="38F6AB57" w14:textId="77777777" w:rsidTr="005F40FD">
        <w:tc>
          <w:tcPr>
            <w:tcW w:w="1630" w:type="dxa"/>
          </w:tcPr>
          <w:p w14:paraId="6402A349" w14:textId="77777777" w:rsidR="00852FDA" w:rsidRPr="0063519B" w:rsidRDefault="00852FDA" w:rsidP="005F40FD">
            <w:pPr>
              <w:jc w:val="center"/>
              <w:rPr>
                <w:lang w:val="en-IE"/>
              </w:rPr>
            </w:pPr>
            <w:r w:rsidRPr="0063519B">
              <w:rPr>
                <w:lang w:val="en-IE"/>
              </w:rPr>
              <w:t>14:00-15:00</w:t>
            </w:r>
          </w:p>
        </w:tc>
        <w:tc>
          <w:tcPr>
            <w:tcW w:w="3894" w:type="dxa"/>
          </w:tcPr>
          <w:p w14:paraId="543F0A93" w14:textId="77777777" w:rsidR="00852FDA" w:rsidRPr="0063519B" w:rsidRDefault="00852FDA" w:rsidP="005F40FD">
            <w:pPr>
              <w:rPr>
                <w:lang w:val="en-IE"/>
              </w:rPr>
            </w:pPr>
            <w:r w:rsidRPr="0063519B">
              <w:rPr>
                <w:lang w:val="en-IE"/>
              </w:rPr>
              <w:t>Graph Theory</w:t>
            </w:r>
          </w:p>
        </w:tc>
        <w:tc>
          <w:tcPr>
            <w:tcW w:w="1705" w:type="dxa"/>
          </w:tcPr>
          <w:p w14:paraId="11858831" w14:textId="77777777" w:rsidR="00852FDA" w:rsidRPr="0063519B" w:rsidRDefault="00852FDA" w:rsidP="005F40FD">
            <w:pPr>
              <w:jc w:val="center"/>
              <w:rPr>
                <w:lang w:val="en-IE"/>
              </w:rPr>
            </w:pPr>
            <w:r w:rsidRPr="0063519B">
              <w:rPr>
                <w:lang w:val="en-IE"/>
              </w:rPr>
              <w:t>PF05</w:t>
            </w:r>
          </w:p>
        </w:tc>
        <w:tc>
          <w:tcPr>
            <w:tcW w:w="1276" w:type="dxa"/>
          </w:tcPr>
          <w:p w14:paraId="4AC66AA9" w14:textId="77777777" w:rsidR="00852FDA" w:rsidRPr="0063519B" w:rsidRDefault="00852FDA" w:rsidP="005F40FD">
            <w:pPr>
              <w:jc w:val="center"/>
              <w:rPr>
                <w:lang w:val="en-IE"/>
              </w:rPr>
            </w:pPr>
            <w:r w:rsidRPr="0063519B">
              <w:rPr>
                <w:lang w:val="en-IE"/>
              </w:rPr>
              <w:t>A</w:t>
            </w:r>
          </w:p>
        </w:tc>
      </w:tr>
      <w:tr w:rsidR="00852FDA" w:rsidRPr="004E2621" w14:paraId="646EA86A" w14:textId="77777777" w:rsidTr="005F40FD">
        <w:trPr>
          <w:trHeight w:val="339"/>
        </w:trPr>
        <w:tc>
          <w:tcPr>
            <w:tcW w:w="1630" w:type="dxa"/>
          </w:tcPr>
          <w:p w14:paraId="6A17E931" w14:textId="77777777" w:rsidR="00852FDA" w:rsidRPr="0063519B" w:rsidRDefault="00852FDA" w:rsidP="005F40FD">
            <w:pPr>
              <w:jc w:val="center"/>
              <w:rPr>
                <w:lang w:val="en-IE"/>
              </w:rPr>
            </w:pPr>
            <w:r w:rsidRPr="0063519B">
              <w:rPr>
                <w:lang w:val="en-IE"/>
              </w:rPr>
              <w:t>16:00-18:00</w:t>
            </w:r>
          </w:p>
        </w:tc>
        <w:tc>
          <w:tcPr>
            <w:tcW w:w="3894" w:type="dxa"/>
          </w:tcPr>
          <w:p w14:paraId="3259ECAB" w14:textId="77777777" w:rsidR="00852FDA" w:rsidRPr="0063519B" w:rsidRDefault="00852FDA" w:rsidP="005F40FD">
            <w:pPr>
              <w:rPr>
                <w:lang w:val="en-IE"/>
              </w:rPr>
            </w:pPr>
            <w:r w:rsidRPr="0063519B">
              <w:rPr>
                <w:lang w:val="en-IE"/>
              </w:rPr>
              <w:t>Software Testing</w:t>
            </w:r>
          </w:p>
        </w:tc>
        <w:tc>
          <w:tcPr>
            <w:tcW w:w="1705" w:type="dxa"/>
          </w:tcPr>
          <w:p w14:paraId="3ED93D3B" w14:textId="77777777" w:rsidR="00852FDA" w:rsidRPr="0063519B" w:rsidRDefault="00852FDA" w:rsidP="005F40FD">
            <w:pPr>
              <w:jc w:val="center"/>
              <w:rPr>
                <w:lang w:val="en-IE"/>
              </w:rPr>
            </w:pPr>
            <w:r w:rsidRPr="0063519B">
              <w:rPr>
                <w:lang w:val="en-IE"/>
              </w:rPr>
              <w:t>481</w:t>
            </w:r>
          </w:p>
        </w:tc>
        <w:tc>
          <w:tcPr>
            <w:tcW w:w="1276" w:type="dxa"/>
          </w:tcPr>
          <w:p w14:paraId="2F0EC37F" w14:textId="77777777" w:rsidR="00852FDA" w:rsidRPr="0063519B" w:rsidRDefault="00852FDA" w:rsidP="005F40FD">
            <w:pPr>
              <w:jc w:val="center"/>
              <w:rPr>
                <w:lang w:val="en-IE"/>
              </w:rPr>
            </w:pPr>
            <w:r w:rsidRPr="0063519B">
              <w:rPr>
                <w:lang w:val="en-IE"/>
              </w:rPr>
              <w:t>A</w:t>
            </w:r>
          </w:p>
        </w:tc>
      </w:tr>
      <w:tr w:rsidR="00852FDA" w:rsidRPr="004E2621" w14:paraId="5B590A20" w14:textId="77777777" w:rsidTr="005F40FD">
        <w:tc>
          <w:tcPr>
            <w:tcW w:w="1630" w:type="dxa"/>
          </w:tcPr>
          <w:p w14:paraId="043FDD14" w14:textId="77777777" w:rsidR="00852FDA" w:rsidRPr="0063519B" w:rsidRDefault="00852FDA" w:rsidP="005F40FD">
            <w:pPr>
              <w:jc w:val="center"/>
              <w:rPr>
                <w:lang w:val="en-IE"/>
              </w:rPr>
            </w:pPr>
            <w:r w:rsidRPr="0063519B">
              <w:rPr>
                <w:lang w:val="en-IE"/>
              </w:rPr>
              <w:t>16:00-18:00</w:t>
            </w:r>
          </w:p>
        </w:tc>
        <w:tc>
          <w:tcPr>
            <w:tcW w:w="3894" w:type="dxa"/>
          </w:tcPr>
          <w:p w14:paraId="2110F154" w14:textId="77777777" w:rsidR="00852FDA" w:rsidRPr="0063519B" w:rsidRDefault="00852FDA" w:rsidP="005F40FD">
            <w:pPr>
              <w:rPr>
                <w:lang w:val="en-IE"/>
              </w:rPr>
            </w:pPr>
            <w:r w:rsidRPr="0063519B">
              <w:rPr>
                <w:lang w:val="en-IE"/>
              </w:rPr>
              <w:t>Server Side RAD</w:t>
            </w:r>
          </w:p>
        </w:tc>
        <w:tc>
          <w:tcPr>
            <w:tcW w:w="1705" w:type="dxa"/>
          </w:tcPr>
          <w:p w14:paraId="2206EBAC" w14:textId="77777777" w:rsidR="00852FDA" w:rsidRPr="0063519B" w:rsidRDefault="00852FDA" w:rsidP="005F40FD">
            <w:pPr>
              <w:jc w:val="center"/>
              <w:rPr>
                <w:lang w:val="en-IE"/>
              </w:rPr>
            </w:pPr>
            <w:r w:rsidRPr="0063519B">
              <w:rPr>
                <w:lang w:val="en-IE"/>
              </w:rPr>
              <w:t>436</w:t>
            </w:r>
          </w:p>
        </w:tc>
        <w:tc>
          <w:tcPr>
            <w:tcW w:w="1276" w:type="dxa"/>
          </w:tcPr>
          <w:p w14:paraId="7E8BFC3F" w14:textId="77777777" w:rsidR="00852FDA" w:rsidRPr="0063519B" w:rsidRDefault="00852FDA" w:rsidP="005F40FD">
            <w:pPr>
              <w:jc w:val="center"/>
              <w:rPr>
                <w:lang w:val="en-IE"/>
              </w:rPr>
            </w:pPr>
            <w:r w:rsidRPr="0063519B">
              <w:rPr>
                <w:lang w:val="en-IE"/>
              </w:rPr>
              <w:t>C</w:t>
            </w:r>
          </w:p>
        </w:tc>
      </w:tr>
      <w:tr w:rsidR="00852FDA" w:rsidRPr="004E2621" w14:paraId="64D1F0C2" w14:textId="77777777" w:rsidTr="005F40FD">
        <w:trPr>
          <w:trHeight w:val="352"/>
        </w:trPr>
        <w:tc>
          <w:tcPr>
            <w:tcW w:w="1630" w:type="dxa"/>
          </w:tcPr>
          <w:p w14:paraId="01E6569B"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7C9517C6" w14:textId="77777777" w:rsidR="00852FDA" w:rsidRPr="004E2621" w:rsidRDefault="00852FDA" w:rsidP="005F40FD">
            <w:pPr>
              <w:rPr>
                <w:b/>
                <w:sz w:val="28"/>
                <w:u w:val="single"/>
                <w:lang w:val="en-IE"/>
              </w:rPr>
            </w:pPr>
            <w:r w:rsidRPr="004E2621">
              <w:rPr>
                <w:b/>
                <w:sz w:val="28"/>
                <w:u w:val="single"/>
                <w:lang w:val="en-IE"/>
              </w:rPr>
              <w:t>Tuesday</w:t>
            </w:r>
          </w:p>
        </w:tc>
        <w:tc>
          <w:tcPr>
            <w:tcW w:w="1705" w:type="dxa"/>
          </w:tcPr>
          <w:p w14:paraId="7EBE1238"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5CCDF8E2"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2E18ABE2" w14:textId="77777777" w:rsidTr="005F40FD">
        <w:tc>
          <w:tcPr>
            <w:tcW w:w="1630" w:type="dxa"/>
          </w:tcPr>
          <w:p w14:paraId="650E2993" w14:textId="77777777" w:rsidR="00852FDA" w:rsidRPr="0063519B" w:rsidRDefault="00852FDA" w:rsidP="005F40FD">
            <w:pPr>
              <w:jc w:val="center"/>
              <w:rPr>
                <w:lang w:val="en-IE"/>
              </w:rPr>
            </w:pPr>
            <w:r w:rsidRPr="0063519B">
              <w:rPr>
                <w:lang w:val="en-IE"/>
              </w:rPr>
              <w:t>09:00-11:00</w:t>
            </w:r>
          </w:p>
        </w:tc>
        <w:tc>
          <w:tcPr>
            <w:tcW w:w="3894" w:type="dxa"/>
          </w:tcPr>
          <w:p w14:paraId="6B5DEA34" w14:textId="77777777" w:rsidR="00852FDA" w:rsidRPr="0063519B" w:rsidRDefault="00852FDA" w:rsidP="005F40FD">
            <w:pPr>
              <w:rPr>
                <w:lang w:val="en-IE"/>
              </w:rPr>
            </w:pPr>
            <w:r w:rsidRPr="0063519B">
              <w:rPr>
                <w:lang w:val="en-IE"/>
              </w:rPr>
              <w:t>Software Testing</w:t>
            </w:r>
          </w:p>
        </w:tc>
        <w:tc>
          <w:tcPr>
            <w:tcW w:w="1705" w:type="dxa"/>
          </w:tcPr>
          <w:p w14:paraId="0CEECC1F" w14:textId="77777777" w:rsidR="00852FDA" w:rsidRPr="0063519B" w:rsidRDefault="00852FDA" w:rsidP="005F40FD">
            <w:pPr>
              <w:jc w:val="center"/>
              <w:rPr>
                <w:lang w:val="en-IE"/>
              </w:rPr>
            </w:pPr>
            <w:r w:rsidRPr="0063519B">
              <w:rPr>
                <w:lang w:val="en-IE"/>
              </w:rPr>
              <w:t>436</w:t>
            </w:r>
          </w:p>
        </w:tc>
        <w:tc>
          <w:tcPr>
            <w:tcW w:w="1276" w:type="dxa"/>
          </w:tcPr>
          <w:p w14:paraId="40198539" w14:textId="77777777" w:rsidR="00852FDA" w:rsidRPr="0063519B" w:rsidRDefault="00852FDA" w:rsidP="005F40FD">
            <w:pPr>
              <w:jc w:val="center"/>
              <w:rPr>
                <w:lang w:val="en-IE"/>
              </w:rPr>
            </w:pPr>
            <w:r w:rsidRPr="0063519B">
              <w:rPr>
                <w:lang w:val="en-IE"/>
              </w:rPr>
              <w:t>C</w:t>
            </w:r>
          </w:p>
        </w:tc>
      </w:tr>
      <w:tr w:rsidR="00852FDA" w:rsidRPr="004E2621" w14:paraId="252F20AF" w14:textId="77777777" w:rsidTr="005F40FD">
        <w:tc>
          <w:tcPr>
            <w:tcW w:w="1630" w:type="dxa"/>
          </w:tcPr>
          <w:p w14:paraId="0386BE38" w14:textId="77777777" w:rsidR="00852FDA" w:rsidRPr="0063519B" w:rsidRDefault="00852FDA" w:rsidP="005F40FD">
            <w:pPr>
              <w:jc w:val="center"/>
              <w:rPr>
                <w:lang w:val="en-IE"/>
              </w:rPr>
            </w:pPr>
            <w:r w:rsidRPr="0063519B">
              <w:rPr>
                <w:lang w:val="en-IE"/>
              </w:rPr>
              <w:t>09:00-11:00</w:t>
            </w:r>
          </w:p>
        </w:tc>
        <w:tc>
          <w:tcPr>
            <w:tcW w:w="3894" w:type="dxa"/>
          </w:tcPr>
          <w:p w14:paraId="633C17E6" w14:textId="77777777" w:rsidR="00852FDA" w:rsidRPr="0063519B" w:rsidRDefault="00852FDA" w:rsidP="005F40FD">
            <w:pPr>
              <w:rPr>
                <w:lang w:val="en-IE"/>
              </w:rPr>
            </w:pPr>
            <w:r w:rsidRPr="0063519B">
              <w:rPr>
                <w:lang w:val="en-IE"/>
              </w:rPr>
              <w:t>Database Management</w:t>
            </w:r>
          </w:p>
        </w:tc>
        <w:tc>
          <w:tcPr>
            <w:tcW w:w="1705" w:type="dxa"/>
          </w:tcPr>
          <w:p w14:paraId="136DBD2E" w14:textId="77777777" w:rsidR="00852FDA" w:rsidRPr="0063519B" w:rsidRDefault="00852FDA" w:rsidP="005F40FD">
            <w:pPr>
              <w:jc w:val="center"/>
              <w:rPr>
                <w:lang w:val="en-IE"/>
              </w:rPr>
            </w:pPr>
            <w:r w:rsidRPr="0063519B">
              <w:rPr>
                <w:lang w:val="en-IE"/>
              </w:rPr>
              <w:t>CR4</w:t>
            </w:r>
          </w:p>
        </w:tc>
        <w:tc>
          <w:tcPr>
            <w:tcW w:w="1276" w:type="dxa"/>
          </w:tcPr>
          <w:p w14:paraId="73FF5364" w14:textId="77777777" w:rsidR="00852FDA" w:rsidRPr="0063519B" w:rsidRDefault="00852FDA" w:rsidP="005F40FD">
            <w:pPr>
              <w:jc w:val="center"/>
              <w:rPr>
                <w:lang w:val="en-IE"/>
              </w:rPr>
            </w:pPr>
            <w:r w:rsidRPr="0063519B">
              <w:rPr>
                <w:lang w:val="en-IE"/>
              </w:rPr>
              <w:t>A</w:t>
            </w:r>
          </w:p>
        </w:tc>
      </w:tr>
      <w:tr w:rsidR="00852FDA" w:rsidRPr="004E2621" w14:paraId="5DFAA2FC" w14:textId="77777777" w:rsidTr="005F40FD">
        <w:tc>
          <w:tcPr>
            <w:tcW w:w="1630" w:type="dxa"/>
          </w:tcPr>
          <w:p w14:paraId="1C05AF12" w14:textId="77777777" w:rsidR="00852FDA" w:rsidRPr="0063519B" w:rsidRDefault="00852FDA" w:rsidP="005F40FD">
            <w:pPr>
              <w:jc w:val="center"/>
              <w:rPr>
                <w:lang w:val="en-IE"/>
              </w:rPr>
            </w:pPr>
            <w:r w:rsidRPr="0063519B">
              <w:rPr>
                <w:lang w:val="en-IE"/>
              </w:rPr>
              <w:t>11:00-13:00</w:t>
            </w:r>
          </w:p>
        </w:tc>
        <w:tc>
          <w:tcPr>
            <w:tcW w:w="3894" w:type="dxa"/>
          </w:tcPr>
          <w:p w14:paraId="211A02AF" w14:textId="77777777" w:rsidR="00852FDA" w:rsidRPr="0063519B" w:rsidRDefault="00852FDA" w:rsidP="005F40FD">
            <w:pPr>
              <w:rPr>
                <w:lang w:val="en-IE"/>
              </w:rPr>
            </w:pPr>
            <w:r w:rsidRPr="0063519B">
              <w:rPr>
                <w:lang w:val="en-IE"/>
              </w:rPr>
              <w:t>Database Management</w:t>
            </w:r>
          </w:p>
        </w:tc>
        <w:tc>
          <w:tcPr>
            <w:tcW w:w="1705" w:type="dxa"/>
          </w:tcPr>
          <w:p w14:paraId="7DE5AF70" w14:textId="77777777" w:rsidR="00852FDA" w:rsidRPr="0063519B" w:rsidRDefault="00852FDA" w:rsidP="005F40FD">
            <w:pPr>
              <w:jc w:val="center"/>
              <w:rPr>
                <w:lang w:val="en-IE"/>
              </w:rPr>
            </w:pPr>
            <w:r w:rsidRPr="0063519B">
              <w:rPr>
                <w:lang w:val="en-IE"/>
              </w:rPr>
              <w:t>482</w:t>
            </w:r>
          </w:p>
        </w:tc>
        <w:tc>
          <w:tcPr>
            <w:tcW w:w="1276" w:type="dxa"/>
          </w:tcPr>
          <w:p w14:paraId="6F8860E8" w14:textId="77777777" w:rsidR="00852FDA" w:rsidRPr="0063519B" w:rsidRDefault="00852FDA" w:rsidP="005F40FD">
            <w:pPr>
              <w:jc w:val="center"/>
              <w:rPr>
                <w:lang w:val="en-IE"/>
              </w:rPr>
            </w:pPr>
            <w:r w:rsidRPr="0063519B">
              <w:rPr>
                <w:lang w:val="en-IE"/>
              </w:rPr>
              <w:t>C</w:t>
            </w:r>
          </w:p>
        </w:tc>
      </w:tr>
      <w:tr w:rsidR="00852FDA" w:rsidRPr="004E2621" w14:paraId="72A9BCD2" w14:textId="77777777" w:rsidTr="005F40FD">
        <w:tc>
          <w:tcPr>
            <w:tcW w:w="1630" w:type="dxa"/>
          </w:tcPr>
          <w:p w14:paraId="734B7D61" w14:textId="77777777" w:rsidR="00852FDA" w:rsidRPr="0063519B" w:rsidRDefault="00852FDA" w:rsidP="005F40FD">
            <w:pPr>
              <w:jc w:val="center"/>
              <w:rPr>
                <w:lang w:val="en-IE"/>
              </w:rPr>
            </w:pPr>
            <w:r w:rsidRPr="0063519B">
              <w:rPr>
                <w:lang w:val="en-IE"/>
              </w:rPr>
              <w:t>11:00-13:00</w:t>
            </w:r>
          </w:p>
        </w:tc>
        <w:tc>
          <w:tcPr>
            <w:tcW w:w="3894" w:type="dxa"/>
          </w:tcPr>
          <w:p w14:paraId="3215D84B" w14:textId="77777777" w:rsidR="00852FDA" w:rsidRPr="0063519B" w:rsidRDefault="00852FDA" w:rsidP="005F40FD">
            <w:pPr>
              <w:rPr>
                <w:lang w:val="en-IE"/>
              </w:rPr>
            </w:pPr>
            <w:r w:rsidRPr="0063519B">
              <w:rPr>
                <w:lang w:val="en-IE"/>
              </w:rPr>
              <w:t>Mobile App</w:t>
            </w:r>
          </w:p>
        </w:tc>
        <w:tc>
          <w:tcPr>
            <w:tcW w:w="1705" w:type="dxa"/>
          </w:tcPr>
          <w:p w14:paraId="0B177803" w14:textId="77777777" w:rsidR="00852FDA" w:rsidRPr="0063519B" w:rsidRDefault="00852FDA" w:rsidP="005F40FD">
            <w:pPr>
              <w:jc w:val="center"/>
              <w:rPr>
                <w:lang w:val="en-IE"/>
              </w:rPr>
            </w:pPr>
            <w:r w:rsidRPr="0063519B">
              <w:rPr>
                <w:lang w:val="en-IE"/>
              </w:rPr>
              <w:t>470</w:t>
            </w:r>
          </w:p>
        </w:tc>
        <w:tc>
          <w:tcPr>
            <w:tcW w:w="1276" w:type="dxa"/>
          </w:tcPr>
          <w:p w14:paraId="1E63B880" w14:textId="77777777" w:rsidR="00852FDA" w:rsidRPr="0063519B" w:rsidRDefault="00852FDA" w:rsidP="005F40FD">
            <w:pPr>
              <w:jc w:val="center"/>
              <w:rPr>
                <w:lang w:val="en-IE"/>
              </w:rPr>
            </w:pPr>
            <w:r w:rsidRPr="0063519B">
              <w:rPr>
                <w:lang w:val="en-IE"/>
              </w:rPr>
              <w:t>A</w:t>
            </w:r>
          </w:p>
        </w:tc>
      </w:tr>
      <w:tr w:rsidR="00852FDA" w:rsidRPr="004E2621" w14:paraId="387111C9" w14:textId="77777777" w:rsidTr="005F40FD">
        <w:tc>
          <w:tcPr>
            <w:tcW w:w="1630" w:type="dxa"/>
          </w:tcPr>
          <w:p w14:paraId="74BDB893" w14:textId="77777777" w:rsidR="00852FDA" w:rsidRPr="0063519B" w:rsidRDefault="00852FDA" w:rsidP="005F40FD">
            <w:pPr>
              <w:jc w:val="center"/>
              <w:rPr>
                <w:lang w:val="en-IE"/>
              </w:rPr>
            </w:pPr>
            <w:r w:rsidRPr="0063519B">
              <w:rPr>
                <w:lang w:val="en-IE"/>
              </w:rPr>
              <w:t>12:00-13:00</w:t>
            </w:r>
          </w:p>
        </w:tc>
        <w:tc>
          <w:tcPr>
            <w:tcW w:w="3894" w:type="dxa"/>
          </w:tcPr>
          <w:p w14:paraId="2D5EDC02" w14:textId="77777777" w:rsidR="00852FDA" w:rsidRPr="0063519B" w:rsidRDefault="00852FDA" w:rsidP="005F40FD">
            <w:pPr>
              <w:rPr>
                <w:lang w:val="en-IE"/>
              </w:rPr>
            </w:pPr>
            <w:r w:rsidRPr="0063519B">
              <w:rPr>
                <w:lang w:val="en-IE"/>
              </w:rPr>
              <w:t>Graph Theory</w:t>
            </w:r>
          </w:p>
        </w:tc>
        <w:tc>
          <w:tcPr>
            <w:tcW w:w="1705" w:type="dxa"/>
          </w:tcPr>
          <w:p w14:paraId="2B2B1544" w14:textId="77777777" w:rsidR="00852FDA" w:rsidRPr="0063519B" w:rsidRDefault="00852FDA" w:rsidP="005F40FD">
            <w:pPr>
              <w:jc w:val="center"/>
              <w:rPr>
                <w:lang w:val="en-IE"/>
              </w:rPr>
            </w:pPr>
            <w:r w:rsidRPr="0063519B">
              <w:rPr>
                <w:lang w:val="en-IE"/>
              </w:rPr>
              <w:t>379</w:t>
            </w:r>
          </w:p>
        </w:tc>
        <w:tc>
          <w:tcPr>
            <w:tcW w:w="1276" w:type="dxa"/>
          </w:tcPr>
          <w:p w14:paraId="2EDB91B1" w14:textId="77777777" w:rsidR="00852FDA" w:rsidRPr="0063519B" w:rsidRDefault="00852FDA" w:rsidP="005F40FD">
            <w:pPr>
              <w:jc w:val="center"/>
              <w:rPr>
                <w:lang w:val="en-IE"/>
              </w:rPr>
            </w:pPr>
            <w:r w:rsidRPr="0063519B">
              <w:rPr>
                <w:lang w:val="en-IE"/>
              </w:rPr>
              <w:t>B</w:t>
            </w:r>
          </w:p>
        </w:tc>
      </w:tr>
      <w:tr w:rsidR="00852FDA" w:rsidRPr="004E2621" w14:paraId="3EE7C388" w14:textId="77777777" w:rsidTr="005F40FD">
        <w:tc>
          <w:tcPr>
            <w:tcW w:w="1630" w:type="dxa"/>
          </w:tcPr>
          <w:p w14:paraId="64C427BB" w14:textId="77777777" w:rsidR="00852FDA" w:rsidRPr="0063519B" w:rsidRDefault="00852FDA" w:rsidP="005F40FD">
            <w:pPr>
              <w:jc w:val="center"/>
              <w:rPr>
                <w:lang w:val="en-IE"/>
              </w:rPr>
            </w:pPr>
            <w:r w:rsidRPr="0063519B">
              <w:rPr>
                <w:lang w:val="en-IE"/>
              </w:rPr>
              <w:t>14:00-16:00</w:t>
            </w:r>
          </w:p>
        </w:tc>
        <w:tc>
          <w:tcPr>
            <w:tcW w:w="3894" w:type="dxa"/>
          </w:tcPr>
          <w:p w14:paraId="5435175C" w14:textId="77777777" w:rsidR="00852FDA" w:rsidRPr="0063519B" w:rsidRDefault="00852FDA" w:rsidP="005F40FD">
            <w:pPr>
              <w:rPr>
                <w:lang w:val="en-IE"/>
              </w:rPr>
            </w:pPr>
            <w:r w:rsidRPr="0063519B">
              <w:rPr>
                <w:lang w:val="en-IE"/>
              </w:rPr>
              <w:t>Software Testing</w:t>
            </w:r>
          </w:p>
        </w:tc>
        <w:tc>
          <w:tcPr>
            <w:tcW w:w="1705" w:type="dxa"/>
          </w:tcPr>
          <w:p w14:paraId="13CE09E1" w14:textId="77777777" w:rsidR="00852FDA" w:rsidRPr="0063519B" w:rsidRDefault="00852FDA" w:rsidP="005F40FD">
            <w:pPr>
              <w:jc w:val="center"/>
              <w:rPr>
                <w:lang w:val="en-IE"/>
              </w:rPr>
            </w:pPr>
            <w:r w:rsidRPr="0063519B">
              <w:rPr>
                <w:lang w:val="en-IE"/>
              </w:rPr>
              <w:t>436</w:t>
            </w:r>
          </w:p>
        </w:tc>
        <w:tc>
          <w:tcPr>
            <w:tcW w:w="1276" w:type="dxa"/>
          </w:tcPr>
          <w:p w14:paraId="625DADF7" w14:textId="77777777" w:rsidR="00852FDA" w:rsidRPr="0063519B" w:rsidRDefault="00852FDA" w:rsidP="005F40FD">
            <w:pPr>
              <w:jc w:val="center"/>
              <w:rPr>
                <w:lang w:val="en-IE"/>
              </w:rPr>
            </w:pPr>
            <w:r w:rsidRPr="0063519B">
              <w:rPr>
                <w:lang w:val="en-IE"/>
              </w:rPr>
              <w:t>B</w:t>
            </w:r>
          </w:p>
        </w:tc>
      </w:tr>
      <w:tr w:rsidR="00852FDA" w:rsidRPr="004E2621" w14:paraId="5A4A68FB" w14:textId="77777777" w:rsidTr="005F40FD">
        <w:trPr>
          <w:trHeight w:val="297"/>
        </w:trPr>
        <w:tc>
          <w:tcPr>
            <w:tcW w:w="1630" w:type="dxa"/>
          </w:tcPr>
          <w:p w14:paraId="5C451A56" w14:textId="77777777" w:rsidR="00852FDA" w:rsidRPr="0063519B" w:rsidRDefault="00852FDA" w:rsidP="005F40FD">
            <w:pPr>
              <w:jc w:val="center"/>
              <w:rPr>
                <w:lang w:val="en-IE"/>
              </w:rPr>
            </w:pPr>
            <w:r w:rsidRPr="0063519B">
              <w:rPr>
                <w:lang w:val="en-IE"/>
              </w:rPr>
              <w:t>16:00-18:00</w:t>
            </w:r>
          </w:p>
        </w:tc>
        <w:tc>
          <w:tcPr>
            <w:tcW w:w="3894" w:type="dxa"/>
          </w:tcPr>
          <w:p w14:paraId="62103E97" w14:textId="77777777" w:rsidR="00852FDA" w:rsidRPr="0063519B" w:rsidRDefault="00852FDA" w:rsidP="005F40FD">
            <w:pPr>
              <w:rPr>
                <w:lang w:val="en-IE"/>
              </w:rPr>
            </w:pPr>
            <w:r w:rsidRPr="0063519B">
              <w:rPr>
                <w:lang w:val="en-IE"/>
              </w:rPr>
              <w:t>Server Side RAD</w:t>
            </w:r>
          </w:p>
        </w:tc>
        <w:tc>
          <w:tcPr>
            <w:tcW w:w="1705" w:type="dxa"/>
          </w:tcPr>
          <w:p w14:paraId="243E0F88" w14:textId="77777777" w:rsidR="00852FDA" w:rsidRPr="0063519B" w:rsidRDefault="00852FDA" w:rsidP="005F40FD">
            <w:pPr>
              <w:jc w:val="center"/>
              <w:rPr>
                <w:lang w:val="en-IE"/>
              </w:rPr>
            </w:pPr>
            <w:r w:rsidRPr="0063519B">
              <w:rPr>
                <w:lang w:val="en-IE"/>
              </w:rPr>
              <w:t>436</w:t>
            </w:r>
          </w:p>
        </w:tc>
        <w:tc>
          <w:tcPr>
            <w:tcW w:w="1276" w:type="dxa"/>
          </w:tcPr>
          <w:p w14:paraId="7BE6A4BA" w14:textId="77777777" w:rsidR="00852FDA" w:rsidRPr="0063519B" w:rsidRDefault="00852FDA" w:rsidP="005F40FD">
            <w:pPr>
              <w:jc w:val="center"/>
              <w:rPr>
                <w:lang w:val="en-IE"/>
              </w:rPr>
            </w:pPr>
            <w:r w:rsidRPr="0063519B">
              <w:rPr>
                <w:lang w:val="en-IE"/>
              </w:rPr>
              <w:t>B</w:t>
            </w:r>
          </w:p>
        </w:tc>
      </w:tr>
      <w:tr w:rsidR="00852FDA" w:rsidRPr="004E2621" w14:paraId="418A93EF" w14:textId="77777777" w:rsidTr="005F40FD">
        <w:tc>
          <w:tcPr>
            <w:tcW w:w="1630" w:type="dxa"/>
          </w:tcPr>
          <w:p w14:paraId="73AA574C"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68E3F0F3" w14:textId="77777777" w:rsidR="00852FDA" w:rsidRPr="004E2621" w:rsidRDefault="00852FDA" w:rsidP="005F40FD">
            <w:pPr>
              <w:rPr>
                <w:b/>
                <w:sz w:val="28"/>
                <w:u w:val="single"/>
                <w:lang w:val="en-IE"/>
              </w:rPr>
            </w:pPr>
            <w:r w:rsidRPr="004E2621">
              <w:rPr>
                <w:b/>
                <w:sz w:val="28"/>
                <w:u w:val="single"/>
                <w:lang w:val="en-IE"/>
              </w:rPr>
              <w:t>Wednesday</w:t>
            </w:r>
          </w:p>
        </w:tc>
        <w:tc>
          <w:tcPr>
            <w:tcW w:w="1705" w:type="dxa"/>
          </w:tcPr>
          <w:p w14:paraId="0B9F7B50"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004A6829"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6D3D5F74" w14:textId="77777777" w:rsidTr="005F40FD">
        <w:tc>
          <w:tcPr>
            <w:tcW w:w="1630" w:type="dxa"/>
          </w:tcPr>
          <w:p w14:paraId="7C5A03A6" w14:textId="77777777" w:rsidR="00852FDA" w:rsidRPr="0063519B" w:rsidRDefault="00852FDA" w:rsidP="005F40FD">
            <w:pPr>
              <w:rPr>
                <w:lang w:val="en-IE"/>
              </w:rPr>
            </w:pPr>
            <w:r w:rsidRPr="0063519B">
              <w:rPr>
                <w:lang w:val="en-IE"/>
              </w:rPr>
              <w:t>09:00-10:00</w:t>
            </w:r>
          </w:p>
        </w:tc>
        <w:tc>
          <w:tcPr>
            <w:tcW w:w="3894" w:type="dxa"/>
          </w:tcPr>
          <w:p w14:paraId="244AFF00" w14:textId="77777777" w:rsidR="00852FDA" w:rsidRPr="0063519B" w:rsidRDefault="00852FDA" w:rsidP="005F40FD">
            <w:pPr>
              <w:rPr>
                <w:lang w:val="en-IE"/>
              </w:rPr>
            </w:pPr>
            <w:r w:rsidRPr="0063519B">
              <w:rPr>
                <w:lang w:val="en-IE"/>
              </w:rPr>
              <w:t>Graph Theory</w:t>
            </w:r>
          </w:p>
        </w:tc>
        <w:tc>
          <w:tcPr>
            <w:tcW w:w="1705" w:type="dxa"/>
          </w:tcPr>
          <w:p w14:paraId="6C257B0A" w14:textId="77777777" w:rsidR="00852FDA" w:rsidRPr="0063519B" w:rsidRDefault="00852FDA" w:rsidP="005F40FD">
            <w:pPr>
              <w:jc w:val="center"/>
              <w:rPr>
                <w:lang w:val="en-IE"/>
              </w:rPr>
            </w:pPr>
            <w:r w:rsidRPr="0063519B">
              <w:rPr>
                <w:lang w:val="en-IE"/>
              </w:rPr>
              <w:t>162</w:t>
            </w:r>
          </w:p>
        </w:tc>
        <w:tc>
          <w:tcPr>
            <w:tcW w:w="1276" w:type="dxa"/>
          </w:tcPr>
          <w:p w14:paraId="74EE18E1" w14:textId="77777777" w:rsidR="00852FDA" w:rsidRPr="0063519B" w:rsidRDefault="00852FDA" w:rsidP="005F40FD">
            <w:pPr>
              <w:jc w:val="center"/>
              <w:rPr>
                <w:lang w:val="en-IE"/>
              </w:rPr>
            </w:pPr>
            <w:r w:rsidRPr="0063519B">
              <w:rPr>
                <w:lang w:val="en-IE"/>
              </w:rPr>
              <w:t>C</w:t>
            </w:r>
          </w:p>
        </w:tc>
      </w:tr>
      <w:tr w:rsidR="00852FDA" w:rsidRPr="004E2621" w14:paraId="3650FB04" w14:textId="77777777" w:rsidTr="005F40FD">
        <w:tc>
          <w:tcPr>
            <w:tcW w:w="1630" w:type="dxa"/>
          </w:tcPr>
          <w:p w14:paraId="6683DEBF" w14:textId="77777777" w:rsidR="00852FDA" w:rsidRPr="0063519B" w:rsidRDefault="00852FDA" w:rsidP="005F40FD">
            <w:pPr>
              <w:rPr>
                <w:lang w:val="en-IE"/>
              </w:rPr>
            </w:pPr>
            <w:r w:rsidRPr="0063519B">
              <w:rPr>
                <w:lang w:val="en-IE"/>
              </w:rPr>
              <w:t>10:00-11:00</w:t>
            </w:r>
          </w:p>
        </w:tc>
        <w:tc>
          <w:tcPr>
            <w:tcW w:w="3894" w:type="dxa"/>
          </w:tcPr>
          <w:p w14:paraId="6C053E18" w14:textId="77777777" w:rsidR="00852FDA" w:rsidRPr="0063519B" w:rsidRDefault="00852FDA" w:rsidP="005F40FD">
            <w:pPr>
              <w:rPr>
                <w:lang w:val="en-IE"/>
              </w:rPr>
            </w:pPr>
            <w:r w:rsidRPr="0063519B">
              <w:rPr>
                <w:lang w:val="en-IE"/>
              </w:rPr>
              <w:t>Graph Theory</w:t>
            </w:r>
          </w:p>
        </w:tc>
        <w:tc>
          <w:tcPr>
            <w:tcW w:w="1705" w:type="dxa"/>
          </w:tcPr>
          <w:p w14:paraId="202C1076" w14:textId="77777777" w:rsidR="00852FDA" w:rsidRPr="0063519B" w:rsidRDefault="00852FDA" w:rsidP="005F40FD">
            <w:pPr>
              <w:jc w:val="center"/>
              <w:rPr>
                <w:lang w:val="en-IE"/>
              </w:rPr>
            </w:pPr>
            <w:r w:rsidRPr="0063519B">
              <w:rPr>
                <w:lang w:val="en-IE"/>
              </w:rPr>
              <w:t>938</w:t>
            </w:r>
          </w:p>
        </w:tc>
        <w:tc>
          <w:tcPr>
            <w:tcW w:w="1276" w:type="dxa"/>
          </w:tcPr>
          <w:p w14:paraId="55804E84" w14:textId="77777777" w:rsidR="00852FDA" w:rsidRPr="0063519B" w:rsidRDefault="00852FDA" w:rsidP="005F40FD">
            <w:pPr>
              <w:jc w:val="center"/>
              <w:rPr>
                <w:lang w:val="en-IE"/>
              </w:rPr>
            </w:pPr>
            <w:r w:rsidRPr="0063519B">
              <w:rPr>
                <w:lang w:val="en-IE"/>
              </w:rPr>
              <w:t>All</w:t>
            </w:r>
          </w:p>
        </w:tc>
      </w:tr>
      <w:tr w:rsidR="00852FDA" w:rsidRPr="004E2621" w14:paraId="3C71AD11" w14:textId="77777777" w:rsidTr="005F40FD">
        <w:tc>
          <w:tcPr>
            <w:tcW w:w="1630" w:type="dxa"/>
          </w:tcPr>
          <w:p w14:paraId="5BBA92DB" w14:textId="77777777" w:rsidR="00852FDA" w:rsidRPr="0063519B" w:rsidRDefault="00852FDA" w:rsidP="005F40FD">
            <w:pPr>
              <w:rPr>
                <w:lang w:val="en-IE"/>
              </w:rPr>
            </w:pPr>
            <w:r w:rsidRPr="0063519B">
              <w:rPr>
                <w:lang w:val="en-IE"/>
              </w:rPr>
              <w:t>13:00-14:00</w:t>
            </w:r>
          </w:p>
        </w:tc>
        <w:tc>
          <w:tcPr>
            <w:tcW w:w="3894" w:type="dxa"/>
          </w:tcPr>
          <w:p w14:paraId="1FA0C390" w14:textId="77777777" w:rsidR="00852FDA" w:rsidRPr="0063519B" w:rsidRDefault="00852FDA" w:rsidP="005F40FD">
            <w:pPr>
              <w:rPr>
                <w:lang w:val="en-IE"/>
              </w:rPr>
            </w:pPr>
            <w:r w:rsidRPr="0063519B">
              <w:rPr>
                <w:lang w:val="en-IE"/>
              </w:rPr>
              <w:t>Server Side RAD</w:t>
            </w:r>
          </w:p>
        </w:tc>
        <w:tc>
          <w:tcPr>
            <w:tcW w:w="1705" w:type="dxa"/>
          </w:tcPr>
          <w:p w14:paraId="757B2348" w14:textId="77777777" w:rsidR="00852FDA" w:rsidRPr="0063519B" w:rsidRDefault="00852FDA" w:rsidP="005F40FD">
            <w:pPr>
              <w:jc w:val="center"/>
              <w:rPr>
                <w:lang w:val="en-IE"/>
              </w:rPr>
            </w:pPr>
            <w:r w:rsidRPr="0063519B">
              <w:rPr>
                <w:lang w:val="en-IE"/>
              </w:rPr>
              <w:t>997</w:t>
            </w:r>
          </w:p>
        </w:tc>
        <w:tc>
          <w:tcPr>
            <w:tcW w:w="1276" w:type="dxa"/>
          </w:tcPr>
          <w:p w14:paraId="1005754C" w14:textId="77777777" w:rsidR="00852FDA" w:rsidRPr="0063519B" w:rsidRDefault="00852FDA" w:rsidP="005F40FD">
            <w:pPr>
              <w:jc w:val="center"/>
              <w:rPr>
                <w:lang w:val="en-IE"/>
              </w:rPr>
            </w:pPr>
            <w:r w:rsidRPr="0063519B">
              <w:rPr>
                <w:lang w:val="en-IE"/>
              </w:rPr>
              <w:t>All</w:t>
            </w:r>
          </w:p>
        </w:tc>
      </w:tr>
      <w:tr w:rsidR="00852FDA" w:rsidRPr="004E2621" w14:paraId="51498111" w14:textId="77777777" w:rsidTr="005F40FD">
        <w:tc>
          <w:tcPr>
            <w:tcW w:w="1630" w:type="dxa"/>
          </w:tcPr>
          <w:p w14:paraId="70093173" w14:textId="77777777" w:rsidR="00852FDA" w:rsidRPr="0063519B" w:rsidRDefault="00852FDA" w:rsidP="005F40FD">
            <w:pPr>
              <w:rPr>
                <w:lang w:val="en-IE"/>
              </w:rPr>
            </w:pPr>
            <w:r w:rsidRPr="0063519B">
              <w:rPr>
                <w:lang w:val="en-IE"/>
              </w:rPr>
              <w:t>15:00-16:00</w:t>
            </w:r>
          </w:p>
        </w:tc>
        <w:tc>
          <w:tcPr>
            <w:tcW w:w="3894" w:type="dxa"/>
          </w:tcPr>
          <w:p w14:paraId="2BBB0589" w14:textId="77777777" w:rsidR="00852FDA" w:rsidRPr="0063519B" w:rsidRDefault="00852FDA" w:rsidP="005F40FD">
            <w:pPr>
              <w:rPr>
                <w:lang w:val="en-IE"/>
              </w:rPr>
            </w:pPr>
            <w:r w:rsidRPr="0063519B">
              <w:rPr>
                <w:lang w:val="en-IE"/>
              </w:rPr>
              <w:t>Software Testing</w:t>
            </w:r>
          </w:p>
        </w:tc>
        <w:tc>
          <w:tcPr>
            <w:tcW w:w="1705" w:type="dxa"/>
          </w:tcPr>
          <w:p w14:paraId="40D01CE1" w14:textId="77777777" w:rsidR="00852FDA" w:rsidRPr="0063519B" w:rsidRDefault="00852FDA" w:rsidP="005F40FD">
            <w:pPr>
              <w:jc w:val="center"/>
              <w:rPr>
                <w:lang w:val="en-IE"/>
              </w:rPr>
            </w:pPr>
            <w:r w:rsidRPr="0063519B">
              <w:rPr>
                <w:lang w:val="en-IE"/>
              </w:rPr>
              <w:t>939</w:t>
            </w:r>
          </w:p>
        </w:tc>
        <w:tc>
          <w:tcPr>
            <w:tcW w:w="1276" w:type="dxa"/>
          </w:tcPr>
          <w:p w14:paraId="0AF0C1DA" w14:textId="77777777" w:rsidR="00852FDA" w:rsidRPr="0063519B" w:rsidRDefault="00852FDA" w:rsidP="005F40FD">
            <w:pPr>
              <w:jc w:val="center"/>
              <w:rPr>
                <w:lang w:val="en-IE"/>
              </w:rPr>
            </w:pPr>
            <w:r w:rsidRPr="0063519B">
              <w:rPr>
                <w:lang w:val="en-IE"/>
              </w:rPr>
              <w:t>All</w:t>
            </w:r>
          </w:p>
        </w:tc>
      </w:tr>
      <w:tr w:rsidR="00852FDA" w:rsidRPr="004E2621" w14:paraId="2CE09481" w14:textId="77777777" w:rsidTr="005F40FD">
        <w:tc>
          <w:tcPr>
            <w:tcW w:w="1630" w:type="dxa"/>
          </w:tcPr>
          <w:p w14:paraId="0BE93DD9" w14:textId="77777777" w:rsidR="00852FDA" w:rsidRPr="0063519B" w:rsidRDefault="00852FDA" w:rsidP="005F40FD">
            <w:pPr>
              <w:rPr>
                <w:lang w:val="en-IE"/>
              </w:rPr>
            </w:pPr>
            <w:r w:rsidRPr="0063519B">
              <w:rPr>
                <w:lang w:val="en-IE"/>
              </w:rPr>
              <w:t>16:00-17:00</w:t>
            </w:r>
          </w:p>
        </w:tc>
        <w:tc>
          <w:tcPr>
            <w:tcW w:w="3894" w:type="dxa"/>
          </w:tcPr>
          <w:p w14:paraId="0DF66B0D" w14:textId="77777777" w:rsidR="00852FDA" w:rsidRPr="0063519B" w:rsidRDefault="00852FDA" w:rsidP="005F40FD">
            <w:pPr>
              <w:rPr>
                <w:lang w:val="en-IE"/>
              </w:rPr>
            </w:pPr>
            <w:r w:rsidRPr="0063519B">
              <w:rPr>
                <w:lang w:val="en-IE"/>
              </w:rPr>
              <w:t>Database Management</w:t>
            </w:r>
          </w:p>
        </w:tc>
        <w:tc>
          <w:tcPr>
            <w:tcW w:w="1705" w:type="dxa"/>
          </w:tcPr>
          <w:p w14:paraId="4175948F" w14:textId="77777777" w:rsidR="00852FDA" w:rsidRPr="0063519B" w:rsidRDefault="00852FDA" w:rsidP="005F40FD">
            <w:pPr>
              <w:jc w:val="center"/>
              <w:rPr>
                <w:lang w:val="en-IE"/>
              </w:rPr>
            </w:pPr>
            <w:r w:rsidRPr="0063519B">
              <w:rPr>
                <w:lang w:val="en-IE"/>
              </w:rPr>
              <w:t>995</w:t>
            </w:r>
          </w:p>
        </w:tc>
        <w:tc>
          <w:tcPr>
            <w:tcW w:w="1276" w:type="dxa"/>
          </w:tcPr>
          <w:p w14:paraId="56D10CB0" w14:textId="77777777" w:rsidR="00852FDA" w:rsidRPr="0063519B" w:rsidRDefault="00852FDA" w:rsidP="005F40FD">
            <w:pPr>
              <w:jc w:val="center"/>
              <w:rPr>
                <w:lang w:val="en-IE"/>
              </w:rPr>
            </w:pPr>
            <w:r w:rsidRPr="0063519B">
              <w:rPr>
                <w:lang w:val="en-IE"/>
              </w:rPr>
              <w:t>All</w:t>
            </w:r>
          </w:p>
        </w:tc>
      </w:tr>
      <w:tr w:rsidR="00852FDA" w:rsidRPr="004E2621" w14:paraId="5CBC50D3" w14:textId="77777777" w:rsidTr="005F40FD">
        <w:tc>
          <w:tcPr>
            <w:tcW w:w="1630" w:type="dxa"/>
          </w:tcPr>
          <w:p w14:paraId="3EADE72A"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308A08FB" w14:textId="77777777" w:rsidR="00852FDA" w:rsidRPr="004E2621" w:rsidRDefault="00852FDA" w:rsidP="005F40FD">
            <w:pPr>
              <w:rPr>
                <w:b/>
                <w:sz w:val="28"/>
                <w:u w:val="single"/>
                <w:lang w:val="en-IE"/>
              </w:rPr>
            </w:pPr>
            <w:r w:rsidRPr="004E2621">
              <w:rPr>
                <w:b/>
                <w:sz w:val="28"/>
                <w:u w:val="single"/>
                <w:lang w:val="en-IE"/>
              </w:rPr>
              <w:t>Thursday</w:t>
            </w:r>
          </w:p>
        </w:tc>
        <w:tc>
          <w:tcPr>
            <w:tcW w:w="1705" w:type="dxa"/>
          </w:tcPr>
          <w:p w14:paraId="3A874D0A"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73A359E3"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0E4C8CBA" w14:textId="77777777" w:rsidTr="005F40FD">
        <w:tc>
          <w:tcPr>
            <w:tcW w:w="1630" w:type="dxa"/>
          </w:tcPr>
          <w:p w14:paraId="3F759621" w14:textId="77777777" w:rsidR="00852FDA" w:rsidRPr="0063519B" w:rsidRDefault="00852FDA" w:rsidP="005F40FD">
            <w:pPr>
              <w:rPr>
                <w:lang w:val="en-IE"/>
              </w:rPr>
            </w:pPr>
            <w:r w:rsidRPr="0063519B">
              <w:rPr>
                <w:lang w:val="en-IE"/>
              </w:rPr>
              <w:t>9:00-11:00</w:t>
            </w:r>
          </w:p>
        </w:tc>
        <w:tc>
          <w:tcPr>
            <w:tcW w:w="3894" w:type="dxa"/>
          </w:tcPr>
          <w:p w14:paraId="1D0D43E9" w14:textId="77777777" w:rsidR="00852FDA" w:rsidRPr="0063519B" w:rsidRDefault="00852FDA" w:rsidP="005F40FD">
            <w:pPr>
              <w:rPr>
                <w:lang w:val="en-IE"/>
              </w:rPr>
            </w:pPr>
            <w:r w:rsidRPr="0063519B">
              <w:rPr>
                <w:lang w:val="en-IE"/>
              </w:rPr>
              <w:t>Mobile Applications 2</w:t>
            </w:r>
          </w:p>
        </w:tc>
        <w:tc>
          <w:tcPr>
            <w:tcW w:w="1705" w:type="dxa"/>
          </w:tcPr>
          <w:p w14:paraId="20F305E8" w14:textId="77777777" w:rsidR="00852FDA" w:rsidRPr="0063519B" w:rsidRDefault="00852FDA" w:rsidP="005F40FD">
            <w:pPr>
              <w:jc w:val="center"/>
              <w:rPr>
                <w:lang w:val="en-IE"/>
              </w:rPr>
            </w:pPr>
            <w:r w:rsidRPr="0063519B">
              <w:rPr>
                <w:lang w:val="en-IE"/>
              </w:rPr>
              <w:t>PF18</w:t>
            </w:r>
          </w:p>
        </w:tc>
        <w:tc>
          <w:tcPr>
            <w:tcW w:w="1276" w:type="dxa"/>
          </w:tcPr>
          <w:p w14:paraId="26365AF7" w14:textId="77777777" w:rsidR="00852FDA" w:rsidRPr="0063519B" w:rsidRDefault="00852FDA" w:rsidP="005F40FD">
            <w:pPr>
              <w:jc w:val="center"/>
              <w:rPr>
                <w:lang w:val="en-IE"/>
              </w:rPr>
            </w:pPr>
            <w:r w:rsidRPr="0063519B">
              <w:rPr>
                <w:lang w:val="en-IE"/>
              </w:rPr>
              <w:t>B</w:t>
            </w:r>
          </w:p>
        </w:tc>
      </w:tr>
      <w:tr w:rsidR="00852FDA" w:rsidRPr="004E2621" w14:paraId="3BBA28B9" w14:textId="77777777" w:rsidTr="005F40FD">
        <w:trPr>
          <w:trHeight w:val="353"/>
        </w:trPr>
        <w:tc>
          <w:tcPr>
            <w:tcW w:w="1630" w:type="dxa"/>
          </w:tcPr>
          <w:p w14:paraId="29BF6AA1" w14:textId="77777777" w:rsidR="00852FDA" w:rsidRPr="0063519B" w:rsidRDefault="00852FDA" w:rsidP="005F40FD">
            <w:pPr>
              <w:rPr>
                <w:lang w:val="en-IE"/>
              </w:rPr>
            </w:pPr>
            <w:r w:rsidRPr="0063519B">
              <w:rPr>
                <w:lang w:val="en-IE"/>
              </w:rPr>
              <w:t>11:00-13:00</w:t>
            </w:r>
          </w:p>
        </w:tc>
        <w:tc>
          <w:tcPr>
            <w:tcW w:w="3894" w:type="dxa"/>
          </w:tcPr>
          <w:p w14:paraId="2F6A58AA" w14:textId="77777777" w:rsidR="00852FDA" w:rsidRPr="0063519B" w:rsidRDefault="00852FDA" w:rsidP="005F40FD">
            <w:pPr>
              <w:rPr>
                <w:lang w:val="en-IE"/>
              </w:rPr>
            </w:pPr>
            <w:r w:rsidRPr="0063519B">
              <w:rPr>
                <w:lang w:val="en-IE"/>
              </w:rPr>
              <w:t>Mobile Applications 2</w:t>
            </w:r>
          </w:p>
        </w:tc>
        <w:tc>
          <w:tcPr>
            <w:tcW w:w="1705" w:type="dxa"/>
          </w:tcPr>
          <w:p w14:paraId="1DD831C0" w14:textId="77777777" w:rsidR="00852FDA" w:rsidRPr="0063519B" w:rsidRDefault="00852FDA" w:rsidP="005F40FD">
            <w:pPr>
              <w:jc w:val="center"/>
              <w:rPr>
                <w:lang w:val="en-IE"/>
              </w:rPr>
            </w:pPr>
            <w:r w:rsidRPr="0063519B">
              <w:rPr>
                <w:lang w:val="en-IE"/>
              </w:rPr>
              <w:t>PF18</w:t>
            </w:r>
          </w:p>
        </w:tc>
        <w:tc>
          <w:tcPr>
            <w:tcW w:w="1276" w:type="dxa"/>
          </w:tcPr>
          <w:p w14:paraId="09F94AE0" w14:textId="77777777" w:rsidR="00852FDA" w:rsidRPr="0063519B" w:rsidRDefault="00852FDA" w:rsidP="005F40FD">
            <w:pPr>
              <w:jc w:val="center"/>
              <w:rPr>
                <w:lang w:val="en-IE"/>
              </w:rPr>
            </w:pPr>
            <w:r w:rsidRPr="0063519B">
              <w:rPr>
                <w:lang w:val="en-IE"/>
              </w:rPr>
              <w:t>C</w:t>
            </w:r>
          </w:p>
        </w:tc>
      </w:tr>
      <w:tr w:rsidR="00852FDA" w:rsidRPr="004E2621" w14:paraId="0DEF616C" w14:textId="77777777" w:rsidTr="005F40FD">
        <w:tc>
          <w:tcPr>
            <w:tcW w:w="1630" w:type="dxa"/>
          </w:tcPr>
          <w:p w14:paraId="6FB927A2" w14:textId="77777777" w:rsidR="00852FDA" w:rsidRPr="0063519B" w:rsidRDefault="00852FDA" w:rsidP="005F40FD">
            <w:pPr>
              <w:rPr>
                <w:lang w:val="en-IE"/>
              </w:rPr>
            </w:pPr>
            <w:r w:rsidRPr="0063519B">
              <w:rPr>
                <w:lang w:val="en-IE"/>
              </w:rPr>
              <w:t>14:00-16:00</w:t>
            </w:r>
          </w:p>
        </w:tc>
        <w:tc>
          <w:tcPr>
            <w:tcW w:w="3894" w:type="dxa"/>
          </w:tcPr>
          <w:p w14:paraId="2D32574E" w14:textId="77777777" w:rsidR="00852FDA" w:rsidRPr="0063519B" w:rsidRDefault="00852FDA" w:rsidP="005F40FD">
            <w:pPr>
              <w:rPr>
                <w:lang w:val="en-IE"/>
              </w:rPr>
            </w:pPr>
            <w:r w:rsidRPr="0063519B">
              <w:rPr>
                <w:lang w:val="en-IE"/>
              </w:rPr>
              <w:t>Server Side RAD</w:t>
            </w:r>
          </w:p>
        </w:tc>
        <w:tc>
          <w:tcPr>
            <w:tcW w:w="1705" w:type="dxa"/>
          </w:tcPr>
          <w:p w14:paraId="7F4C2313" w14:textId="77777777" w:rsidR="00852FDA" w:rsidRPr="0063519B" w:rsidRDefault="00852FDA" w:rsidP="005F40FD">
            <w:pPr>
              <w:jc w:val="center"/>
              <w:rPr>
                <w:lang w:val="en-IE"/>
              </w:rPr>
            </w:pPr>
            <w:r w:rsidRPr="0063519B">
              <w:rPr>
                <w:lang w:val="en-IE"/>
              </w:rPr>
              <w:t>436</w:t>
            </w:r>
          </w:p>
        </w:tc>
        <w:tc>
          <w:tcPr>
            <w:tcW w:w="1276" w:type="dxa"/>
          </w:tcPr>
          <w:p w14:paraId="26EA84A4" w14:textId="77777777" w:rsidR="00852FDA" w:rsidRPr="0063519B" w:rsidRDefault="00852FDA" w:rsidP="005F40FD">
            <w:pPr>
              <w:jc w:val="center"/>
              <w:rPr>
                <w:lang w:val="en-IE"/>
              </w:rPr>
            </w:pPr>
            <w:r w:rsidRPr="0063519B">
              <w:rPr>
                <w:lang w:val="en-IE"/>
              </w:rPr>
              <w:t>A</w:t>
            </w:r>
          </w:p>
        </w:tc>
      </w:tr>
      <w:tr w:rsidR="00852FDA" w:rsidRPr="004E2621" w14:paraId="713DB923" w14:textId="77777777" w:rsidTr="005F40FD">
        <w:tc>
          <w:tcPr>
            <w:tcW w:w="1630" w:type="dxa"/>
          </w:tcPr>
          <w:p w14:paraId="3379178B" w14:textId="77777777" w:rsidR="00852FDA" w:rsidRPr="0063519B" w:rsidRDefault="00852FDA" w:rsidP="005F40FD">
            <w:pPr>
              <w:rPr>
                <w:lang w:val="en-IE"/>
              </w:rPr>
            </w:pPr>
            <w:r w:rsidRPr="0063519B">
              <w:rPr>
                <w:lang w:val="en-IE"/>
              </w:rPr>
              <w:t>14:00-16:00</w:t>
            </w:r>
          </w:p>
        </w:tc>
        <w:tc>
          <w:tcPr>
            <w:tcW w:w="3894" w:type="dxa"/>
          </w:tcPr>
          <w:p w14:paraId="478908E3" w14:textId="77777777" w:rsidR="00852FDA" w:rsidRPr="0063519B" w:rsidRDefault="00852FDA" w:rsidP="005F40FD">
            <w:pPr>
              <w:rPr>
                <w:lang w:val="en-IE"/>
              </w:rPr>
            </w:pPr>
            <w:r w:rsidRPr="0063519B">
              <w:rPr>
                <w:lang w:val="en-IE"/>
              </w:rPr>
              <w:t>Database Management</w:t>
            </w:r>
          </w:p>
        </w:tc>
        <w:tc>
          <w:tcPr>
            <w:tcW w:w="1705" w:type="dxa"/>
          </w:tcPr>
          <w:p w14:paraId="6F26BAB0" w14:textId="77777777" w:rsidR="00852FDA" w:rsidRPr="0063519B" w:rsidRDefault="00852FDA" w:rsidP="005F40FD">
            <w:pPr>
              <w:jc w:val="center"/>
              <w:rPr>
                <w:lang w:val="en-IE"/>
              </w:rPr>
            </w:pPr>
            <w:r w:rsidRPr="0063519B">
              <w:rPr>
                <w:lang w:val="en-IE"/>
              </w:rPr>
              <w:t>483</w:t>
            </w:r>
          </w:p>
        </w:tc>
        <w:tc>
          <w:tcPr>
            <w:tcW w:w="1276" w:type="dxa"/>
          </w:tcPr>
          <w:p w14:paraId="3BD4E40E" w14:textId="77777777" w:rsidR="00852FDA" w:rsidRPr="0063519B" w:rsidRDefault="00852FDA" w:rsidP="005F40FD">
            <w:pPr>
              <w:jc w:val="center"/>
              <w:rPr>
                <w:lang w:val="en-IE"/>
              </w:rPr>
            </w:pPr>
            <w:r w:rsidRPr="0063519B">
              <w:rPr>
                <w:lang w:val="en-IE"/>
              </w:rPr>
              <w:t>C</w:t>
            </w:r>
          </w:p>
        </w:tc>
      </w:tr>
      <w:tr w:rsidR="00852FDA" w:rsidRPr="004E2621" w14:paraId="70D1B409" w14:textId="77777777" w:rsidTr="005F40FD">
        <w:tc>
          <w:tcPr>
            <w:tcW w:w="1630" w:type="dxa"/>
          </w:tcPr>
          <w:p w14:paraId="67F45B90" w14:textId="77777777" w:rsidR="00852FDA" w:rsidRPr="004E2621" w:rsidRDefault="00852FDA" w:rsidP="005F40FD">
            <w:pPr>
              <w:rPr>
                <w:b/>
                <w:sz w:val="28"/>
                <w:u w:val="single"/>
                <w:lang w:val="en-IE"/>
              </w:rPr>
            </w:pPr>
            <w:r w:rsidRPr="004E2621">
              <w:rPr>
                <w:b/>
                <w:sz w:val="28"/>
                <w:u w:val="single"/>
                <w:lang w:val="en-IE"/>
              </w:rPr>
              <w:t>Times</w:t>
            </w:r>
          </w:p>
        </w:tc>
        <w:tc>
          <w:tcPr>
            <w:tcW w:w="3894" w:type="dxa"/>
          </w:tcPr>
          <w:p w14:paraId="24699A3A" w14:textId="77777777" w:rsidR="00852FDA" w:rsidRPr="004E2621" w:rsidRDefault="00852FDA" w:rsidP="005F40FD">
            <w:pPr>
              <w:rPr>
                <w:b/>
                <w:sz w:val="28"/>
                <w:u w:val="single"/>
                <w:lang w:val="en-IE"/>
              </w:rPr>
            </w:pPr>
            <w:r w:rsidRPr="004E2621">
              <w:rPr>
                <w:b/>
                <w:sz w:val="28"/>
                <w:u w:val="single"/>
                <w:lang w:val="en-IE"/>
              </w:rPr>
              <w:t>Friday</w:t>
            </w:r>
          </w:p>
        </w:tc>
        <w:tc>
          <w:tcPr>
            <w:tcW w:w="1705" w:type="dxa"/>
          </w:tcPr>
          <w:p w14:paraId="024E60AA" w14:textId="77777777" w:rsidR="00852FDA" w:rsidRPr="004E2621" w:rsidRDefault="00852FDA" w:rsidP="005F40FD">
            <w:pPr>
              <w:jc w:val="center"/>
              <w:rPr>
                <w:b/>
                <w:sz w:val="28"/>
                <w:u w:val="single"/>
                <w:lang w:val="en-IE"/>
              </w:rPr>
            </w:pPr>
            <w:r w:rsidRPr="004E2621">
              <w:rPr>
                <w:b/>
                <w:sz w:val="28"/>
                <w:u w:val="single"/>
                <w:lang w:val="en-IE"/>
              </w:rPr>
              <w:t>Rooms</w:t>
            </w:r>
          </w:p>
        </w:tc>
        <w:tc>
          <w:tcPr>
            <w:tcW w:w="1276" w:type="dxa"/>
          </w:tcPr>
          <w:p w14:paraId="13DF1913" w14:textId="77777777" w:rsidR="00852FDA" w:rsidRPr="004E2621" w:rsidRDefault="00852FDA" w:rsidP="005F40FD">
            <w:pPr>
              <w:jc w:val="center"/>
              <w:rPr>
                <w:b/>
                <w:sz w:val="28"/>
                <w:u w:val="single"/>
                <w:lang w:val="en-IE"/>
              </w:rPr>
            </w:pPr>
            <w:r w:rsidRPr="004E2621">
              <w:rPr>
                <w:b/>
                <w:sz w:val="28"/>
                <w:u w:val="single"/>
                <w:lang w:val="en-IE"/>
              </w:rPr>
              <w:t>Group</w:t>
            </w:r>
          </w:p>
        </w:tc>
      </w:tr>
      <w:tr w:rsidR="00852FDA" w:rsidRPr="004E2621" w14:paraId="77D19231" w14:textId="77777777" w:rsidTr="005F40FD">
        <w:tc>
          <w:tcPr>
            <w:tcW w:w="1630" w:type="dxa"/>
          </w:tcPr>
          <w:p w14:paraId="37F4AEB6" w14:textId="77777777" w:rsidR="00852FDA" w:rsidRPr="0063519B" w:rsidRDefault="00852FDA" w:rsidP="005F40FD">
            <w:pPr>
              <w:rPr>
                <w:lang w:val="en-IE"/>
              </w:rPr>
            </w:pPr>
            <w:r w:rsidRPr="0063519B">
              <w:rPr>
                <w:lang w:val="en-IE"/>
              </w:rPr>
              <w:t>09:00-11:00</w:t>
            </w:r>
          </w:p>
        </w:tc>
        <w:tc>
          <w:tcPr>
            <w:tcW w:w="3894" w:type="dxa"/>
          </w:tcPr>
          <w:p w14:paraId="40DF5642" w14:textId="77777777" w:rsidR="00852FDA" w:rsidRPr="0063519B" w:rsidRDefault="00852FDA" w:rsidP="005F40FD">
            <w:pPr>
              <w:rPr>
                <w:lang w:val="en-IE"/>
              </w:rPr>
            </w:pPr>
            <w:r w:rsidRPr="0063519B">
              <w:rPr>
                <w:lang w:val="en-IE"/>
              </w:rPr>
              <w:t>Database Management</w:t>
            </w:r>
          </w:p>
        </w:tc>
        <w:tc>
          <w:tcPr>
            <w:tcW w:w="1705" w:type="dxa"/>
          </w:tcPr>
          <w:p w14:paraId="52FCE928" w14:textId="77777777" w:rsidR="00852FDA" w:rsidRPr="0063519B" w:rsidRDefault="00852FDA" w:rsidP="005F40FD">
            <w:pPr>
              <w:jc w:val="center"/>
              <w:rPr>
                <w:lang w:val="en-IE"/>
              </w:rPr>
            </w:pPr>
            <w:r w:rsidRPr="0063519B">
              <w:rPr>
                <w:lang w:val="en-IE"/>
              </w:rPr>
              <w:t>482</w:t>
            </w:r>
          </w:p>
        </w:tc>
        <w:tc>
          <w:tcPr>
            <w:tcW w:w="1276" w:type="dxa"/>
          </w:tcPr>
          <w:p w14:paraId="4B8992CD" w14:textId="77777777" w:rsidR="00852FDA" w:rsidRPr="0063519B" w:rsidRDefault="00852FDA" w:rsidP="005F40FD">
            <w:pPr>
              <w:jc w:val="center"/>
              <w:rPr>
                <w:lang w:val="en-IE"/>
              </w:rPr>
            </w:pPr>
            <w:r w:rsidRPr="0063519B">
              <w:rPr>
                <w:lang w:val="en-IE"/>
              </w:rPr>
              <w:t>B</w:t>
            </w:r>
          </w:p>
        </w:tc>
      </w:tr>
      <w:tr w:rsidR="00852FDA" w:rsidRPr="004E2621" w14:paraId="1CF372E7" w14:textId="77777777" w:rsidTr="005F40FD">
        <w:tc>
          <w:tcPr>
            <w:tcW w:w="1630" w:type="dxa"/>
          </w:tcPr>
          <w:p w14:paraId="3DE26C32" w14:textId="77777777" w:rsidR="00852FDA" w:rsidRPr="0063519B" w:rsidRDefault="00852FDA" w:rsidP="005F40FD">
            <w:pPr>
              <w:rPr>
                <w:lang w:val="en-IE"/>
              </w:rPr>
            </w:pPr>
            <w:r w:rsidRPr="0063519B">
              <w:rPr>
                <w:lang w:val="en-IE"/>
              </w:rPr>
              <w:t>11:00-12:00</w:t>
            </w:r>
          </w:p>
        </w:tc>
        <w:tc>
          <w:tcPr>
            <w:tcW w:w="3894" w:type="dxa"/>
          </w:tcPr>
          <w:p w14:paraId="325D8086" w14:textId="77777777" w:rsidR="00852FDA" w:rsidRPr="0063519B" w:rsidRDefault="00852FDA" w:rsidP="005F40FD">
            <w:pPr>
              <w:rPr>
                <w:lang w:val="en-IE"/>
              </w:rPr>
            </w:pPr>
            <w:r w:rsidRPr="0063519B">
              <w:rPr>
                <w:lang w:val="en-IE"/>
              </w:rPr>
              <w:t>Graph Theory</w:t>
            </w:r>
          </w:p>
        </w:tc>
        <w:tc>
          <w:tcPr>
            <w:tcW w:w="1705" w:type="dxa"/>
          </w:tcPr>
          <w:p w14:paraId="48185DA9" w14:textId="77777777" w:rsidR="00852FDA" w:rsidRPr="0063519B" w:rsidRDefault="00852FDA" w:rsidP="005F40FD">
            <w:pPr>
              <w:jc w:val="center"/>
              <w:rPr>
                <w:lang w:val="en-IE"/>
              </w:rPr>
            </w:pPr>
            <w:r w:rsidRPr="0063519B">
              <w:rPr>
                <w:lang w:val="en-IE"/>
              </w:rPr>
              <w:t>208</w:t>
            </w:r>
          </w:p>
        </w:tc>
        <w:tc>
          <w:tcPr>
            <w:tcW w:w="1276" w:type="dxa"/>
          </w:tcPr>
          <w:p w14:paraId="69CDF316" w14:textId="77777777" w:rsidR="00852FDA" w:rsidRPr="0063519B" w:rsidRDefault="00852FDA" w:rsidP="005F40FD">
            <w:pPr>
              <w:jc w:val="center"/>
              <w:rPr>
                <w:lang w:val="en-IE"/>
              </w:rPr>
            </w:pPr>
            <w:r w:rsidRPr="0063519B">
              <w:rPr>
                <w:lang w:val="en-IE"/>
              </w:rPr>
              <w:t>All</w:t>
            </w:r>
          </w:p>
        </w:tc>
      </w:tr>
    </w:tbl>
    <w:p w14:paraId="69987FDF" w14:textId="77777777" w:rsidR="005165A7" w:rsidRPr="004E2621" w:rsidRDefault="005165A7" w:rsidP="005165A7">
      <w:pPr>
        <w:rPr>
          <w:sz w:val="28"/>
          <w:lang w:val="en-IE"/>
        </w:rPr>
      </w:pPr>
    </w:p>
    <w:sectPr w:rsidR="005165A7" w:rsidRPr="004E2621">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97FEE" w14:textId="77777777" w:rsidR="0008544A" w:rsidRDefault="0008544A" w:rsidP="00C6554A">
      <w:pPr>
        <w:spacing w:before="0" w:after="0" w:line="240" w:lineRule="auto"/>
      </w:pPr>
      <w:r>
        <w:separator/>
      </w:r>
    </w:p>
  </w:endnote>
  <w:endnote w:type="continuationSeparator" w:id="0">
    <w:p w14:paraId="578C29FD" w14:textId="77777777" w:rsidR="0008544A" w:rsidRDefault="0008544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DB4E" w14:textId="77777777" w:rsidR="002163EE" w:rsidRDefault="00ED7C44">
    <w:pPr>
      <w:pStyle w:val="Footer"/>
    </w:pPr>
    <w:r>
      <w:t xml:space="preserve">Page </w:t>
    </w:r>
    <w:r>
      <w:fldChar w:fldCharType="begin"/>
    </w:r>
    <w:r>
      <w:instrText xml:space="preserve"> PAGE  \* Arabic  \* MERGEFORMAT </w:instrText>
    </w:r>
    <w:r>
      <w:fldChar w:fldCharType="separate"/>
    </w:r>
    <w:r w:rsidR="0025332A">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A7222" w14:textId="77777777" w:rsidR="0008544A" w:rsidRDefault="0008544A" w:rsidP="00C6554A">
      <w:pPr>
        <w:spacing w:before="0" w:after="0" w:line="240" w:lineRule="auto"/>
      </w:pPr>
      <w:r>
        <w:separator/>
      </w:r>
    </w:p>
  </w:footnote>
  <w:footnote w:type="continuationSeparator" w:id="0">
    <w:p w14:paraId="52EC99D1" w14:textId="77777777" w:rsidR="0008544A" w:rsidRDefault="0008544A"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A15D42"/>
    <w:multiLevelType w:val="hybridMultilevel"/>
    <w:tmpl w:val="E6A4A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9A32BA0"/>
    <w:multiLevelType w:val="hybridMultilevel"/>
    <w:tmpl w:val="8BF4A9B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E946C9"/>
    <w:multiLevelType w:val="hybridMultilevel"/>
    <w:tmpl w:val="8556B7C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BC324F3"/>
    <w:multiLevelType w:val="hybridMultilevel"/>
    <w:tmpl w:val="F9A02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3754036"/>
    <w:multiLevelType w:val="hybridMultilevel"/>
    <w:tmpl w:val="3C4A6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740374"/>
    <w:multiLevelType w:val="hybridMultilevel"/>
    <w:tmpl w:val="36AE0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884550"/>
    <w:multiLevelType w:val="hybridMultilevel"/>
    <w:tmpl w:val="239205F2"/>
    <w:lvl w:ilvl="0" w:tplc="69CE8778">
      <w:start w:val="1"/>
      <w:numFmt w:val="bullet"/>
      <w:pStyle w:val="ListParagraph"/>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257912"/>
    <w:multiLevelType w:val="multilevel"/>
    <w:tmpl w:val="0EC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183DD4"/>
    <w:multiLevelType w:val="hybridMultilevel"/>
    <w:tmpl w:val="3C76E6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DD2B6E"/>
    <w:multiLevelType w:val="hybridMultilevel"/>
    <w:tmpl w:val="CF7A2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3910AE"/>
    <w:multiLevelType w:val="hybridMultilevel"/>
    <w:tmpl w:val="22F0D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9C753FC"/>
    <w:multiLevelType w:val="hybridMultilevel"/>
    <w:tmpl w:val="4790D8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6"/>
  </w:num>
  <w:num w:numId="19">
    <w:abstractNumId w:val="15"/>
  </w:num>
  <w:num w:numId="20">
    <w:abstractNumId w:val="23"/>
  </w:num>
  <w:num w:numId="21">
    <w:abstractNumId w:val="17"/>
  </w:num>
  <w:num w:numId="22">
    <w:abstractNumId w:val="11"/>
  </w:num>
  <w:num w:numId="23">
    <w:abstractNumId w:val="21"/>
  </w:num>
  <w:num w:numId="24">
    <w:abstractNumId w:val="24"/>
  </w:num>
  <w:num w:numId="25">
    <w:abstractNumId w:val="13"/>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44"/>
    <w:rsid w:val="0001723B"/>
    <w:rsid w:val="00077EF7"/>
    <w:rsid w:val="0008544A"/>
    <w:rsid w:val="000A6035"/>
    <w:rsid w:val="00181CB9"/>
    <w:rsid w:val="001A40D2"/>
    <w:rsid w:val="00200046"/>
    <w:rsid w:val="00212C76"/>
    <w:rsid w:val="00250063"/>
    <w:rsid w:val="0025332A"/>
    <w:rsid w:val="002554CD"/>
    <w:rsid w:val="00283DDA"/>
    <w:rsid w:val="00293B83"/>
    <w:rsid w:val="002A5FF3"/>
    <w:rsid w:val="002B4294"/>
    <w:rsid w:val="002E68C3"/>
    <w:rsid w:val="00333D0D"/>
    <w:rsid w:val="00352CE8"/>
    <w:rsid w:val="00357C14"/>
    <w:rsid w:val="0039543B"/>
    <w:rsid w:val="003A1A58"/>
    <w:rsid w:val="00426DBE"/>
    <w:rsid w:val="00487386"/>
    <w:rsid w:val="00490013"/>
    <w:rsid w:val="004C049F"/>
    <w:rsid w:val="004C3990"/>
    <w:rsid w:val="004D68CC"/>
    <w:rsid w:val="004D757C"/>
    <w:rsid w:val="004E2621"/>
    <w:rsid w:val="004F1C10"/>
    <w:rsid w:val="005000E2"/>
    <w:rsid w:val="005165A7"/>
    <w:rsid w:val="005256CB"/>
    <w:rsid w:val="0063519B"/>
    <w:rsid w:val="006A3CE7"/>
    <w:rsid w:val="006D277A"/>
    <w:rsid w:val="00705527"/>
    <w:rsid w:val="0071663D"/>
    <w:rsid w:val="00734C25"/>
    <w:rsid w:val="00852FDA"/>
    <w:rsid w:val="008751BF"/>
    <w:rsid w:val="008818D9"/>
    <w:rsid w:val="008909FF"/>
    <w:rsid w:val="008A38D9"/>
    <w:rsid w:val="008A5F6B"/>
    <w:rsid w:val="008D4BDC"/>
    <w:rsid w:val="008F71B7"/>
    <w:rsid w:val="00962565"/>
    <w:rsid w:val="009E4352"/>
    <w:rsid w:val="00A729A3"/>
    <w:rsid w:val="00A8220A"/>
    <w:rsid w:val="00A94AC8"/>
    <w:rsid w:val="00AA2D3F"/>
    <w:rsid w:val="00AD6C66"/>
    <w:rsid w:val="00B34F5B"/>
    <w:rsid w:val="00B90E2C"/>
    <w:rsid w:val="00BB430A"/>
    <w:rsid w:val="00BF0E0F"/>
    <w:rsid w:val="00C02B22"/>
    <w:rsid w:val="00C27544"/>
    <w:rsid w:val="00C449A1"/>
    <w:rsid w:val="00C6554A"/>
    <w:rsid w:val="00CB1A1E"/>
    <w:rsid w:val="00CB2C7D"/>
    <w:rsid w:val="00D028AE"/>
    <w:rsid w:val="00D13E99"/>
    <w:rsid w:val="00E0423B"/>
    <w:rsid w:val="00E1167A"/>
    <w:rsid w:val="00E71C2D"/>
    <w:rsid w:val="00E85D4E"/>
    <w:rsid w:val="00ED7C44"/>
    <w:rsid w:val="00EE4ED4"/>
    <w:rsid w:val="00F34624"/>
    <w:rsid w:val="00F62AAE"/>
    <w:rsid w:val="00FA4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CD0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BF0E0F"/>
    <w:pPr>
      <w:numPr>
        <w:numId w:val="26"/>
      </w:numPr>
      <w:spacing w:before="0" w:after="0" w:line="240" w:lineRule="auto"/>
      <w:contextualSpacing/>
    </w:pPr>
    <w:rPr>
      <w:color w:val="auto"/>
      <w:sz w:val="24"/>
      <w:szCs w:val="24"/>
      <w:lang w:val="en-GB"/>
    </w:rPr>
  </w:style>
  <w:style w:type="table" w:styleId="TableGrid">
    <w:name w:val="Table Grid"/>
    <w:basedOn w:val="TableNormal"/>
    <w:uiPriority w:val="39"/>
    <w:rsid w:val="00852FDA"/>
    <w:pPr>
      <w:spacing w:before="0" w:after="0" w:line="240" w:lineRule="auto"/>
    </w:pPr>
    <w:rPr>
      <w:color w:val="auto"/>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A5F6B"/>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customStyle="1" w:styleId="apple-converted-space">
    <w:name w:val="apple-converted-space"/>
    <w:basedOn w:val="DefaultParagraphFont"/>
    <w:rsid w:val="008A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en/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54</TotalTime>
  <Pages>9</Pages>
  <Words>1540</Words>
  <Characters>8780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Joyce</dc:creator>
  <cp:keywords/>
  <dc:description/>
  <cp:lastModifiedBy>Damo Joyce</cp:lastModifiedBy>
  <cp:revision>59</cp:revision>
  <dcterms:created xsi:type="dcterms:W3CDTF">2017-04-20T11:23:00Z</dcterms:created>
  <dcterms:modified xsi:type="dcterms:W3CDTF">2017-04-20T12:32:00Z</dcterms:modified>
</cp:coreProperties>
</file>